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spacing w:line="276" w:lineRule="auto"/>
        <w:jc w:val="left"/>
        <w:rPr>
          <w:rFonts w:ascii="微软雅黑" w:hAnsi="微软雅黑" w:eastAsia="微软雅黑"/>
          <w:color w:val="0066CC"/>
          <w:sz w:val="24"/>
          <w:szCs w:val="24"/>
        </w:rPr>
      </w:pPr>
      <w:r>
        <w:rPr>
          <w:rFonts w:hint="eastAsia" w:ascii="微软雅黑" w:hAnsi="微软雅黑" w:eastAsia="微软雅黑"/>
          <w:color w:val="0066C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50800</wp:posOffset>
                </wp:positionV>
                <wp:extent cx="7602220" cy="1389380"/>
                <wp:effectExtent l="0" t="0" r="0" b="762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220" cy="13893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刘晓儒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求职意向：web前端工程师</w:t>
                            </w:r>
                            <w:r>
                              <w:rPr>
                                <w:rFonts w:hint="eastAsia" w:ascii="Verdana" w:hAnsi="Verdana" w:eastAsia="微软雅黑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eastAsia="微软雅黑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eastAsia="微软雅黑"/>
                                <w:b w:val="0"/>
                                <w:bCs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期望薪资</w:t>
                            </w:r>
                            <w:r>
                              <w:rPr>
                                <w:rFonts w:ascii="Verdana" w:hAnsi="Verdana" w:eastAsia="微软雅黑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25k</w:t>
                            </w:r>
                          </w:p>
                          <w:p>
                            <w:pPr>
                              <w:ind w:left="3780"/>
                              <w:rPr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手机：17610859110   邮箱：liuxiaoru666@163.com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6pt;margin-top:4pt;height:109.4pt;width:598.6pt;mso-wrap-distance-bottom:0pt;mso-wrap-distance-left:9pt;mso-wrap-distance-right:9pt;mso-wrap-distance-top:0pt;z-index:251661312;mso-width-relative:page;mso-height-relative:page;" fillcolor="#4472C4 [3204]" filled="t" stroked="f" coordsize="21600,21600" o:gfxdata="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Od7rUrVAAAACgEAAA8AAAAAAAAA&#10;AQAgAAAAOAAAAGRycy9kb3ducmV2LnhtbFBLAQIUABQAAAAIAIdO4kCtpbblNwIAAEkEAAAOAAAA&#10;AAAAAAEAIAAAADoBAABkcnMvZTJvRG9jLnhtbFBLBQYAAAAABgAGAFkBAADj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  <w:rPr>
                          <w:rFonts w:ascii="微软雅黑" w:hAnsi="微软雅黑" w:eastAsia="微软雅黑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刘晓儒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求职意向：web前端工程师</w:t>
                      </w:r>
                      <w:r>
                        <w:rPr>
                          <w:rFonts w:hint="eastAsia" w:ascii="Verdana" w:hAnsi="Verdana" w:eastAsia="微软雅黑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Verdana" w:hAnsi="Verdana" w:eastAsia="微软雅黑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Verdana" w:hAnsi="Verdana" w:eastAsia="微软雅黑"/>
                          <w:b w:val="0"/>
                          <w:bCs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期望薪资</w:t>
                      </w:r>
                      <w:r>
                        <w:rPr>
                          <w:rFonts w:ascii="Verdana" w:hAnsi="Verdana" w:eastAsia="微软雅黑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25k</w:t>
                      </w:r>
                    </w:p>
                    <w:p>
                      <w:pPr>
                        <w:ind w:left="3780"/>
                        <w:rPr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手机：17610859110   邮箱：liuxiaoru666@163.com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napToGrid w:val="0"/>
        <w:spacing w:line="276" w:lineRule="auto"/>
        <w:jc w:val="center"/>
        <w:rPr>
          <w:rFonts w:ascii="Verdana" w:hAnsi="Verdana" w:eastAsia="微软雅黑" w:cs="Arial"/>
          <w:b/>
          <w:bCs/>
          <w:szCs w:val="21"/>
        </w:rPr>
      </w:pPr>
      <w:r>
        <w:rPr>
          <w:rFonts w:hint="eastAsia" w:ascii="Verdana" w:hAnsi="Verdana" w:eastAsia="微软雅黑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131445</wp:posOffset>
                </wp:positionV>
                <wp:extent cx="1028700" cy="297180"/>
                <wp:effectExtent l="5715" t="4445" r="6985" b="15875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>
                          <a:solidFill>
                            <a:srgbClr val="0066CC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Verdana" w:hAnsi="Verdana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Verdana" w:hAnsi="Verdana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45pt;margin-top:10.35pt;height:23.4pt;width:81pt;z-index:251657216;mso-width-relative:page;mso-height-relative:page;" fillcolor="#0066CC" filled="t" stroked="t" coordsize="21600,21600" o:gfxdata="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B7yDU0wAAAAYBAAAPAAAAAAAAAAEAIAAAADgAAABkcnMvZG93bnJldi54bWxQSwECFAAU&#10;AAAACACHTuJAI7RO1xkCAAApBAAADgAAAAAAAAABACAAAAA4AQAAZHJzL2Uyb0RvYy54bWxQSwUG&#10;AAAAAAYABgBZAQAAwwUAAAAA&#10;">
                <v:fill on="t" focussize="0,0"/>
                <v:stroke color="#0066CC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line="400" w:lineRule="exact"/>
                        <w:jc w:val="center"/>
                        <w:rPr>
                          <w:rFonts w:ascii="Verdana" w:hAnsi="Verdana" w:eastAsia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Verdana" w:hAnsi="Verdana" w:eastAsia="微软雅黑"/>
                          <w:b/>
                          <w:color w:val="FFFFFF"/>
                          <w:sz w:val="32"/>
                          <w:szCs w:val="32"/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276" w:lineRule="auto"/>
        <w:jc w:val="left"/>
        <w:rPr>
          <w:rFonts w:ascii="Verdana" w:hAnsi="Verdana" w:eastAsia="微软雅黑"/>
          <w:b/>
          <w:bCs/>
          <w:color w:val="0066CC"/>
          <w:sz w:val="28"/>
          <w:szCs w:val="28"/>
        </w:rPr>
      </w:pPr>
    </w:p>
    <w:p>
      <w:pPr>
        <w:snapToGrid w:val="0"/>
        <w:spacing w:line="276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25" o:spt="1" style="height:2pt;width:71.1pt;" fillcolor="#0066CC" filled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napToGrid w:val="0"/>
        <w:spacing w:line="276" w:lineRule="auto"/>
        <w:jc w:val="left"/>
        <w:rPr>
          <w:b/>
          <w:bCs/>
          <w:color w:val="000000"/>
        </w:rPr>
      </w:pPr>
    </w:p>
    <w:p>
      <w:pPr>
        <w:snapToGrid w:val="0"/>
        <w:spacing w:line="276" w:lineRule="auto"/>
        <w:jc w:val="left"/>
        <w:rPr>
          <w:rFonts w:hint="eastAsia" w:ascii="Verdana" w:hAnsi="Verdana" w:eastAsia="微软雅黑"/>
          <w:b/>
          <w:bCs/>
          <w:sz w:val="24"/>
          <w:szCs w:val="24"/>
        </w:rPr>
      </w:pPr>
      <w:r>
        <w:rPr>
          <w:rFonts w:hint="eastAsia" w:ascii="Verdana" w:hAnsi="Verdana" w:eastAsia="微软雅黑"/>
          <w:b/>
          <w:bCs/>
          <w:sz w:val="24"/>
          <w:szCs w:val="24"/>
        </w:rPr>
        <w:t>出生年月</w:t>
      </w:r>
      <w:r>
        <w:rPr>
          <w:rFonts w:hint="eastAsia" w:ascii="Verdana" w:hAnsi="Verdana" w:eastAsia="微软雅黑"/>
          <w:sz w:val="24"/>
          <w:szCs w:val="24"/>
        </w:rPr>
        <w:t xml:space="preserve">：1992.09             </w:t>
      </w:r>
      <w:r>
        <w:rPr>
          <w:rFonts w:hint="eastAsia" w:ascii="Verdana" w:hAnsi="Verdana" w:eastAsia="微软雅黑"/>
          <w:b/>
          <w:bCs/>
          <w:sz w:val="24"/>
          <w:szCs w:val="24"/>
        </w:rPr>
        <w:t>现居地</w:t>
      </w:r>
      <w:r>
        <w:rPr>
          <w:rFonts w:hint="eastAsia" w:ascii="Verdana" w:hAnsi="Verdana" w:eastAsia="微软雅黑"/>
          <w:sz w:val="24"/>
          <w:szCs w:val="24"/>
        </w:rPr>
        <w:t>：北京昌平立水桥附近</w:t>
      </w:r>
      <w:r>
        <w:rPr>
          <w:rFonts w:hint="eastAsia" w:ascii="Verdana" w:hAnsi="Verdana" w:eastAsia="微软雅黑"/>
          <w:sz w:val="24"/>
          <w:szCs w:val="24"/>
        </w:rPr>
        <w:tab/>
      </w:r>
      <w:r>
        <w:rPr>
          <w:rFonts w:hint="eastAsia" w:ascii="Verdana" w:hAnsi="Verdana" w:eastAsia="微软雅黑"/>
          <w:sz w:val="24"/>
          <w:szCs w:val="24"/>
        </w:rPr>
        <w:tab/>
      </w:r>
      <w:r>
        <w:rPr>
          <w:rFonts w:hint="eastAsia" w:ascii="Verdana" w:hAnsi="Verdana" w:eastAsia="微软雅黑"/>
          <w:sz w:val="24"/>
          <w:szCs w:val="24"/>
        </w:rPr>
        <w:tab/>
      </w:r>
      <w:r>
        <w:rPr>
          <w:rFonts w:hint="eastAsia" w:ascii="Verdana" w:hAnsi="Verdana" w:eastAsia="微软雅黑"/>
          <w:sz w:val="24"/>
          <w:szCs w:val="24"/>
        </w:rPr>
        <w:tab/>
      </w:r>
      <w:r>
        <w:rPr>
          <w:rFonts w:hint="eastAsia" w:ascii="Verdana" w:hAnsi="Verdana" w:eastAsia="微软雅黑"/>
          <w:sz w:val="24"/>
          <w:szCs w:val="24"/>
        </w:rPr>
        <w:t xml:space="preserve">  </w:t>
      </w:r>
      <w:r>
        <w:rPr>
          <w:rFonts w:hint="eastAsia" w:ascii="Verdana" w:hAnsi="Verdana" w:eastAsia="微软雅黑"/>
          <w:b/>
          <w:bCs/>
          <w:sz w:val="24"/>
          <w:szCs w:val="24"/>
        </w:rPr>
        <w:t xml:space="preserve"> </w:t>
      </w:r>
    </w:p>
    <w:p>
      <w:pPr>
        <w:snapToGrid w:val="0"/>
        <w:spacing w:line="276" w:lineRule="auto"/>
        <w:jc w:val="left"/>
        <w:rPr>
          <w:rFonts w:hint="eastAsia" w:ascii="Verdana" w:hAnsi="Verdana" w:eastAsia="微软雅黑"/>
          <w:sz w:val="24"/>
          <w:szCs w:val="24"/>
        </w:rPr>
      </w:pPr>
      <w:r>
        <w:rPr>
          <w:rFonts w:hint="default" w:ascii="Verdana" w:hAnsi="Verdana" w:eastAsia="微软雅黑"/>
          <w:b/>
          <w:bCs/>
          <w:sz w:val="24"/>
          <w:szCs w:val="24"/>
        </w:rPr>
        <w:t>毕业院校</w:t>
      </w:r>
      <w:r>
        <w:rPr>
          <w:rFonts w:hint="default" w:ascii="Verdana" w:hAnsi="Verdana" w:eastAsia="微软雅黑"/>
          <w:sz w:val="24"/>
          <w:szCs w:val="24"/>
        </w:rPr>
        <w:t xml:space="preserve">：沈阳农业大学         </w:t>
      </w:r>
      <w:r>
        <w:rPr>
          <w:rFonts w:hint="eastAsia" w:ascii="Verdana" w:hAnsi="Verdana" w:eastAsia="微软雅黑"/>
          <w:b/>
          <w:bCs/>
          <w:sz w:val="24"/>
          <w:szCs w:val="24"/>
        </w:rPr>
        <w:t>工作经验</w:t>
      </w:r>
      <w:r>
        <w:rPr>
          <w:rFonts w:hint="eastAsia" w:ascii="Verdana" w:hAnsi="Verdana" w:eastAsia="微软雅黑"/>
          <w:sz w:val="24"/>
          <w:szCs w:val="24"/>
        </w:rPr>
        <w:t xml:space="preserve">：4年  </w:t>
      </w:r>
      <w:r>
        <w:rPr>
          <w:rFonts w:hint="eastAsia" w:ascii="Verdana" w:hAnsi="Verdana" w:eastAsia="微软雅黑"/>
          <w:b/>
          <w:sz w:val="24"/>
          <w:szCs w:val="24"/>
        </w:rPr>
        <w:t xml:space="preserve">               </w:t>
      </w:r>
    </w:p>
    <w:p>
      <w:pPr>
        <w:snapToGrid w:val="0"/>
        <w:spacing w:line="276" w:lineRule="auto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914400" cy="297180"/>
                <wp:effectExtent l="0" t="5080" r="12700" b="1524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>
                          <a:solidFill>
                            <a:srgbClr val="0066CC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Verdana" w:hAnsi="Verdana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Verdana" w:hAnsi="Verdana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  <w:t>技术栈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7.4pt;height:23.4pt;width:72pt;z-index:251655168;mso-width-relative:page;mso-height-relative:page;" fillcolor="#0066CC" filled="t" stroked="t" coordsize="21600,21600" o:gfxdata="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Ny8WzPSAAAABgEAAA8AAAAAAAAAAQAgAAAAOAAAAGRycy9kb3ducmV2LnhtbFBLAQIUABQA&#10;AAAIAIdO4kDW6qf+GQIAACgEAAAOAAAAAAAAAAEAIAAAADcBAABkcnMvZTJvRG9jLnhtbFBLBQYA&#10;AAAABgAGAFkBAADCBQAAAAA=&#10;">
                <v:fill on="t" focussize="0,0"/>
                <v:stroke color="#0066CC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line="400" w:lineRule="exact"/>
                        <w:jc w:val="center"/>
                        <w:rPr>
                          <w:rFonts w:ascii="Verdana" w:hAnsi="Verdana" w:eastAsia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Verdana" w:hAnsi="Verdana" w:eastAsia="微软雅黑"/>
                          <w:b/>
                          <w:color w:val="FFFFFF"/>
                          <w:sz w:val="32"/>
                          <w:szCs w:val="32"/>
                        </w:rPr>
                        <w:t>技术栈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snapToGrid w:val="0"/>
        <w:spacing w:line="276" w:lineRule="auto"/>
        <w:ind w:left="420" w:firstLine="0" w:firstLineChars="0"/>
        <w:jc w:val="left"/>
        <w:rPr>
          <w:rFonts w:ascii="Verdana" w:hAnsi="Verdana" w:eastAsia="微软雅黑"/>
          <w:szCs w:val="21"/>
        </w:rPr>
      </w:pPr>
    </w:p>
    <w:p>
      <w:pPr>
        <w:pStyle w:val="14"/>
        <w:snapToGrid w:val="0"/>
        <w:spacing w:line="276" w:lineRule="auto"/>
        <w:ind w:firstLine="0" w:firstLineChars="0"/>
        <w:jc w:val="left"/>
        <w:rPr>
          <w:color w:val="000000"/>
        </w:rPr>
      </w:pPr>
      <w:r>
        <w:rPr>
          <w:color w:val="000000"/>
        </w:rPr>
        <w:pict>
          <v:rect id="_x0000_i1026" o:spt="1" style="height:2pt;width:71.1pt;" fillcolor="#0066CC" filled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OLE_LINK37"/>
    </w:p>
    <w:p>
      <w:pPr>
        <w:pStyle w:val="14"/>
        <w:numPr>
          <w:ilvl w:val="0"/>
          <w:numId w:val="0"/>
        </w:numPr>
        <w:tabs>
          <w:tab w:val="left" w:pos="360"/>
          <w:tab w:val="left" w:pos="540"/>
        </w:tabs>
        <w:snapToGrid w:val="0"/>
        <w:spacing w:line="276" w:lineRule="auto"/>
        <w:jc w:val="left"/>
        <w:rPr>
          <w:rFonts w:ascii="Verdana" w:hAnsi="Verdana" w:eastAsia="微软雅黑"/>
          <w:sz w:val="24"/>
          <w:szCs w:val="24"/>
        </w:rPr>
      </w:pPr>
      <w:r>
        <w:rPr>
          <w:rFonts w:ascii="Verdana" w:hAnsi="Verdana" w:eastAsia="微软雅黑"/>
          <w:sz w:val="24"/>
          <w:szCs w:val="24"/>
        </w:rPr>
        <w:t xml:space="preserve">    </w:t>
      </w:r>
    </w:p>
    <w:p>
      <w:pPr>
        <w:pStyle w:val="14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276" w:lineRule="auto"/>
        <w:ind w:firstLineChars="0"/>
        <w:jc w:val="left"/>
        <w:rPr>
          <w:rFonts w:ascii="Verdana" w:hAnsi="Verdana" w:eastAsia="微软雅黑"/>
          <w:sz w:val="24"/>
          <w:szCs w:val="24"/>
        </w:rPr>
      </w:pPr>
      <w:r>
        <w:rPr>
          <w:rFonts w:hint="default" w:ascii="Verdana" w:hAnsi="Verdana" w:eastAsia="微软雅黑"/>
          <w:sz w:val="24"/>
          <w:szCs w:val="24"/>
        </w:rPr>
        <w:t>熟悉Vue全家桶，读过源码，了解Vue3.0新特性</w:t>
      </w:r>
    </w:p>
    <w:p>
      <w:pPr>
        <w:pStyle w:val="14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276" w:lineRule="auto"/>
        <w:ind w:firstLineChars="0"/>
        <w:jc w:val="left"/>
        <w:rPr>
          <w:rFonts w:ascii="Verdana" w:hAnsi="Verdana" w:eastAsia="微软雅黑"/>
          <w:sz w:val="24"/>
          <w:szCs w:val="24"/>
        </w:rPr>
      </w:pPr>
      <w:r>
        <w:rPr>
          <w:rFonts w:hint="default" w:ascii="Verdana" w:hAnsi="Verdana" w:eastAsia="微软雅黑"/>
          <w:sz w:val="24"/>
          <w:szCs w:val="24"/>
        </w:rPr>
        <w:t>熟悉组件化开发，实现过elementUI相关组件</w:t>
      </w:r>
    </w:p>
    <w:p>
      <w:pPr>
        <w:pStyle w:val="14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276" w:lineRule="auto"/>
        <w:ind w:firstLineChars="0"/>
        <w:jc w:val="left"/>
        <w:rPr>
          <w:rFonts w:hint="eastAsia" w:ascii="Verdana" w:hAnsi="Verdana" w:eastAsia="微软雅黑"/>
          <w:sz w:val="24"/>
          <w:szCs w:val="24"/>
        </w:rPr>
      </w:pPr>
      <w:r>
        <w:rPr>
          <w:rFonts w:hint="default" w:ascii="Verdana" w:hAnsi="Verdana" w:eastAsia="微软雅黑"/>
          <w:sz w:val="24"/>
          <w:szCs w:val="24"/>
        </w:rPr>
        <w:t>熟悉</w:t>
      </w:r>
      <w:r>
        <w:rPr>
          <w:rFonts w:hint="eastAsia" w:ascii="Verdana" w:hAnsi="Verdana" w:eastAsia="微软雅黑"/>
          <w:sz w:val="24"/>
          <w:szCs w:val="24"/>
        </w:rPr>
        <w:t>webpack</w:t>
      </w:r>
      <w:r>
        <w:rPr>
          <w:rFonts w:hint="default" w:ascii="Verdana" w:hAnsi="Verdana" w:eastAsia="微软雅黑"/>
          <w:sz w:val="24"/>
          <w:szCs w:val="24"/>
        </w:rPr>
        <w:t>，vue-cli脚手架</w:t>
      </w:r>
    </w:p>
    <w:p>
      <w:pPr>
        <w:pStyle w:val="14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276" w:lineRule="auto"/>
        <w:ind w:firstLineChars="0"/>
        <w:jc w:val="left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 w:val="24"/>
          <w:szCs w:val="24"/>
        </w:rPr>
        <w:t>熟悉数据结构和常用算法</w:t>
      </w:r>
      <w:bookmarkEnd w:id="0"/>
    </w:p>
    <w:p>
      <w:pPr>
        <w:pStyle w:val="14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276" w:lineRule="auto"/>
        <w:ind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  <w:lang w:val="en-US" w:eastAsia="zh-Hans"/>
        </w:rPr>
        <w:t>熟悉node</w:t>
      </w:r>
      <w:r>
        <w:rPr>
          <w:rFonts w:hint="default" w:ascii="Verdana" w:hAnsi="Verdana" w:eastAsia="微软雅黑"/>
          <w:szCs w:val="21"/>
          <w:lang w:eastAsia="zh-Hans"/>
        </w:rPr>
        <w:t>.js</w:t>
      </w:r>
    </w:p>
    <w:p>
      <w:pPr>
        <w:pStyle w:val="14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276" w:lineRule="auto"/>
        <w:ind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sz w:val="24"/>
          <w:szCs w:val="24"/>
          <w:lang w:val="en-US" w:eastAsia="zh-Hans"/>
        </w:rPr>
        <w:t>熟悉前端常见优化</w:t>
      </w:r>
      <w:bookmarkStart w:id="1" w:name="_GoBack"/>
      <w:bookmarkEnd w:id="1"/>
    </w:p>
    <w:p>
      <w:pPr>
        <w:snapToGrid w:val="0"/>
        <w:spacing w:line="276" w:lineRule="auto"/>
        <w:jc w:val="center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028700" cy="297180"/>
                <wp:effectExtent l="0" t="635" r="12700" b="6985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>
                          <a:solidFill>
                            <a:srgbClr val="0066CC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Verdana" w:hAnsi="Verdana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Verdana" w:hAnsi="Verdana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1.05pt;height:23.4pt;width:81pt;z-index:251656192;mso-width-relative:page;mso-height-relative:page;" fillcolor="#0066CC" filled="t" stroked="t" coordsize="21600,21600" o:gfxdata="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G2M349MAAAAFAQAADwAAAAAAAAABACAAAAA4AAAAZHJzL2Rvd25yZXYueG1sUEsBAhQA&#10;FAAAAAgAh07iQDs3GUYaAgAAKQQAAA4AAAAAAAAAAQAgAAAAOAEAAGRycy9lMm9Eb2MueG1sUEsF&#10;BgAAAAAGAAYAWQEAAMQFAAAAAA==&#10;">
                <v:fill on="t" focussize="0,0"/>
                <v:stroke color="#0066CC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line="400" w:lineRule="exact"/>
                        <w:jc w:val="center"/>
                        <w:rPr>
                          <w:rFonts w:ascii="Verdana" w:hAnsi="Verdana" w:eastAsia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Verdana" w:hAnsi="Verdana" w:eastAsia="微软雅黑"/>
                          <w:b/>
                          <w:color w:val="FFFFFF"/>
                          <w:sz w:val="32"/>
                          <w:szCs w:val="32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276" w:lineRule="auto"/>
        <w:jc w:val="left"/>
        <w:rPr>
          <w:rFonts w:ascii="Verdana" w:hAnsi="Verdana" w:eastAsia="微软雅黑"/>
          <w:sz w:val="24"/>
          <w:szCs w:val="24"/>
        </w:rPr>
      </w:pPr>
      <w:r>
        <w:rPr>
          <w:sz w:val="30"/>
          <w:szCs w:val="30"/>
        </w:rPr>
        <w:pict>
          <v:rect id="_x0000_i1027" o:spt="1" style="height:2pt;width:71.1pt;" fillcolor="#0066CC" filled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4"/>
        <w:numPr>
          <w:ilvl w:val="0"/>
          <w:numId w:val="0"/>
        </w:numPr>
        <w:tabs>
          <w:tab w:val="left" w:pos="360"/>
          <w:tab w:val="left" w:pos="540"/>
        </w:tabs>
        <w:snapToGrid w:val="0"/>
        <w:spacing w:line="276" w:lineRule="auto"/>
        <w:jc w:val="left"/>
        <w:rPr>
          <w:rFonts w:ascii="Verdana" w:hAnsi="Verdana" w:eastAsia="微软雅黑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276" w:lineRule="auto"/>
        <w:ind w:firstLineChars="0"/>
        <w:jc w:val="left"/>
        <w:rPr>
          <w:rFonts w:hint="eastAsia" w:ascii="Verdana" w:hAnsi="Verdana" w:eastAsia="微软雅黑" w:cs="Times New Roman"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Verdana" w:hAnsi="Verdana" w:eastAsia="微软雅黑"/>
          <w:b/>
          <w:bCs/>
          <w:sz w:val="24"/>
          <w:szCs w:val="24"/>
        </w:rPr>
        <w:t>2</w:t>
      </w:r>
      <w:r>
        <w:rPr>
          <w:rFonts w:hint="default" w:ascii="Verdana" w:hAnsi="Verdana" w:eastAsia="微软雅黑"/>
          <w:b/>
          <w:bCs/>
          <w:sz w:val="24"/>
          <w:szCs w:val="24"/>
          <w:lang w:eastAsia="zh-CN"/>
        </w:rPr>
        <w:t xml:space="preserve">018/9 - 至今 </w:t>
      </w:r>
      <w:r>
        <w:rPr>
          <w:rFonts w:hint="eastAsia" w:ascii="Verdana" w:hAnsi="Verdana" w:eastAsia="微软雅黑"/>
          <w:b/>
          <w:bCs/>
          <w:sz w:val="24"/>
          <w:szCs w:val="24"/>
          <w:lang w:val="en-US" w:eastAsia="zh-CN"/>
        </w:rPr>
        <w:t xml:space="preserve"> 中益善源（北京）科技有限公司</w:t>
      </w:r>
      <w:r>
        <w:rPr>
          <w:rFonts w:hint="default" w:ascii="Verdana" w:hAnsi="Verdana" w:eastAsia="微软雅黑" w:cs="Times New Roman"/>
          <w:kern w:val="2"/>
          <w:sz w:val="24"/>
          <w:szCs w:val="24"/>
          <w:highlight w:val="none"/>
          <w:lang w:eastAsia="zh-CN" w:bidi="ar-SA"/>
        </w:rPr>
        <w:t xml:space="preserve"> </w:t>
      </w:r>
    </w:p>
    <w:p>
      <w:pPr>
        <w:pStyle w:val="14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276" w:lineRule="auto"/>
        <w:ind w:firstLineChars="0"/>
        <w:jc w:val="left"/>
        <w:rPr>
          <w:rFonts w:hint="eastAsia" w:ascii="Verdana" w:hAnsi="Verdana" w:eastAsia="微软雅黑"/>
          <w:sz w:val="24"/>
          <w:szCs w:val="24"/>
          <w:lang w:eastAsia="zh-CN"/>
        </w:rPr>
      </w:pPr>
      <w:r>
        <w:rPr>
          <w:rFonts w:hint="default" w:ascii="Verdana" w:hAnsi="Verdana" w:eastAsia="微软雅黑"/>
          <w:b/>
          <w:bCs/>
          <w:sz w:val="24"/>
          <w:szCs w:val="24"/>
          <w:lang w:eastAsia="zh-CN"/>
        </w:rPr>
        <w:t xml:space="preserve">2017/7 - 2018/8  </w:t>
      </w:r>
      <w:r>
        <w:rPr>
          <w:rFonts w:hint="eastAsia" w:ascii="Verdana" w:hAnsi="Verdana" w:eastAsia="微软雅黑"/>
          <w:b/>
          <w:bCs/>
          <w:sz w:val="24"/>
          <w:szCs w:val="24"/>
          <w:lang w:val="en-US" w:eastAsia="zh-CN"/>
        </w:rPr>
        <w:t>尚世同禾</w:t>
      </w:r>
      <w:r>
        <w:rPr>
          <w:rFonts w:hint="default" w:ascii="Verdana" w:hAnsi="Verdana" w:eastAsia="微软雅黑"/>
          <w:b/>
          <w:bCs/>
          <w:sz w:val="24"/>
          <w:szCs w:val="24"/>
          <w:lang w:eastAsia="zh-CN"/>
        </w:rPr>
        <w:t>（北京）</w:t>
      </w:r>
      <w:r>
        <w:rPr>
          <w:rFonts w:hint="eastAsia" w:ascii="Verdana" w:hAnsi="Verdana" w:eastAsia="微软雅黑"/>
          <w:b/>
          <w:bCs/>
          <w:sz w:val="24"/>
          <w:szCs w:val="24"/>
          <w:lang w:val="en-US" w:eastAsia="zh-CN"/>
        </w:rPr>
        <w:t>网络科技有限公司</w:t>
      </w:r>
    </w:p>
    <w:p>
      <w:pPr>
        <w:pStyle w:val="14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276" w:lineRule="auto"/>
        <w:ind w:firstLineChars="0"/>
        <w:jc w:val="left"/>
        <w:rPr>
          <w:rFonts w:hint="eastAsia" w:ascii="Verdana" w:hAnsi="Verdana" w:eastAsia="微软雅黑" w:cs="Times New Roman"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Verdana" w:hAnsi="Verdana" w:eastAsia="微软雅黑" w:cs="Times New Roman"/>
          <w:b/>
          <w:bCs/>
          <w:kern w:val="2"/>
          <w:sz w:val="24"/>
          <w:szCs w:val="24"/>
          <w:highlight w:val="none"/>
          <w:lang w:eastAsia="zh-CN" w:bidi="ar-SA"/>
        </w:rPr>
        <w:t>2</w:t>
      </w:r>
      <w:r>
        <w:rPr>
          <w:rFonts w:hint="default" w:ascii="Verdana" w:hAnsi="Verdana" w:eastAsia="微软雅黑"/>
          <w:b/>
          <w:bCs/>
          <w:sz w:val="24"/>
          <w:szCs w:val="24"/>
          <w:lang w:eastAsia="zh-CN"/>
        </w:rPr>
        <w:t>016/6 - 2017/6  大连九鼎联合科技有限公司</w:t>
      </w:r>
    </w:p>
    <w:p>
      <w:pPr>
        <w:pStyle w:val="14"/>
        <w:snapToGrid w:val="0"/>
        <w:spacing w:line="276" w:lineRule="auto"/>
        <w:ind w:left="0" w:leftChars="0" w:firstLine="0" w:firstLineChars="0"/>
        <w:jc w:val="left"/>
        <w:rPr>
          <w:rFonts w:ascii="Verdana" w:hAnsi="Verdana" w:eastAsia="微软雅黑"/>
          <w:b/>
          <w:color w:val="0066CC"/>
          <w:szCs w:val="21"/>
        </w:rPr>
      </w:pPr>
    </w:p>
    <w:p>
      <w:pPr>
        <w:pStyle w:val="14"/>
        <w:snapToGrid w:val="0"/>
        <w:spacing w:line="276" w:lineRule="auto"/>
        <w:ind w:firstLine="420" w:firstLineChars="0"/>
        <w:jc w:val="left"/>
        <w:rPr>
          <w:rFonts w:ascii="Verdana" w:hAnsi="Verdana" w:eastAsia="微软雅黑"/>
          <w:b/>
          <w:color w:val="0066CC"/>
          <w:szCs w:val="21"/>
        </w:rPr>
      </w:pPr>
      <w:r>
        <w:rPr>
          <w:rFonts w:hint="eastAsia" w:ascii="Verdana" w:hAnsi="Verdana" w:eastAsia="微软雅黑"/>
          <w:b/>
          <w:color w:val="0066CC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64770</wp:posOffset>
                </wp:positionV>
                <wp:extent cx="1028700" cy="297180"/>
                <wp:effectExtent l="5715" t="1270" r="6985" b="19050"/>
                <wp:wrapThrough wrapText="bothSides">
                  <wp:wrapPolygon>
                    <wp:start x="-200" y="0"/>
                    <wp:lineTo x="-200" y="21600"/>
                    <wp:lineTo x="21800" y="21600"/>
                    <wp:lineTo x="21800" y="0"/>
                    <wp:lineTo x="-200" y="0"/>
                  </wp:wrapPolygon>
                </wp:wrapThrough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>
                          <a:solidFill>
                            <a:srgbClr val="0066CC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Verdana" w:hAnsi="Verdana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Verdana" w:hAnsi="Verdana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45pt;margin-top:5.1pt;height:23.4pt;width:81pt;mso-wrap-distance-left:9pt;mso-wrap-distance-right:9pt;z-index:251658240;mso-width-relative:page;mso-height-relative:page;" fillcolor="#0066CC" filled="t" stroked="t" coordsize="21600,21600" wrapcoords="-200 0 -200 21600 21800 21600 21800 0 -200 0" o:gfxdata="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7cucgdMAAAAHAQAADwAAAAAAAAABACAAAAA4AAAAZHJzL2Rvd25yZXYueG1sUEsBAhQA&#10;FAAAAAgAh07iQH202nkaAgAAKQQAAA4AAAAAAAAAAQAgAAAAOAEAAGRycy9lMm9Eb2MueG1sUEsF&#10;BgAAAAAGAAYAWQEAAMQFAAAAAA==&#10;">
                <v:fill on="t" focussize="0,0"/>
                <v:stroke color="#0066CC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line="400" w:lineRule="exact"/>
                        <w:jc w:val="center"/>
                        <w:rPr>
                          <w:rFonts w:ascii="Verdana" w:hAnsi="Verdana" w:eastAsia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Verdana" w:hAnsi="Verdana" w:eastAsia="微软雅黑"/>
                          <w:b/>
                          <w:color w:val="FFFFFF"/>
                          <w:sz w:val="32"/>
                          <w:szCs w:val="32"/>
                        </w:rPr>
                        <w:t>项目经验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Verdana" w:hAnsi="Verdana" w:eastAsia="微软雅黑"/>
          <w:b/>
          <w:color w:val="0066CC"/>
          <w:szCs w:val="21"/>
        </w:rPr>
        <w:t xml:space="preserve">  </w:t>
      </w:r>
    </w:p>
    <w:p>
      <w:pPr>
        <w:pStyle w:val="14"/>
        <w:snapToGrid w:val="0"/>
        <w:spacing w:line="276" w:lineRule="auto"/>
        <w:ind w:firstLine="0" w:firstLineChars="0"/>
        <w:jc w:val="left"/>
        <w:rPr>
          <w:rFonts w:ascii="Verdana" w:hAnsi="Verdana" w:eastAsia="微软雅黑"/>
          <w:b/>
          <w:color w:val="0066CC"/>
          <w:szCs w:val="21"/>
        </w:rPr>
      </w:pPr>
    </w:p>
    <w:p>
      <w:pPr>
        <w:pStyle w:val="14"/>
        <w:snapToGrid w:val="0"/>
        <w:spacing w:line="276" w:lineRule="auto"/>
        <w:ind w:firstLine="0" w:firstLineChars="0"/>
        <w:jc w:val="left"/>
        <w:rPr>
          <w:rFonts w:ascii="Verdana" w:hAnsi="Verdana" w:eastAsia="微软雅黑"/>
          <w:szCs w:val="21"/>
        </w:rPr>
      </w:pPr>
      <w:r>
        <w:rPr>
          <w:color w:val="000000"/>
        </w:rPr>
        <w:pict>
          <v:rect id="_x0000_i1028" o:spt="1" style="height:2pt;width:71.1pt;" fillcolor="#0066CC" filled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rPr>
          <w:b/>
          <w:bCs/>
          <w:color w:val="auto"/>
          <w:sz w:val="32"/>
          <w:szCs w:val="32"/>
          <w:highlight w:val="none"/>
          <w:shd w:val="clear" w:color="FFFFFF" w:fill="D9D9D9"/>
        </w:rPr>
      </w:pPr>
      <w:r>
        <w:rPr>
          <w:rFonts w:hint="eastAsia"/>
          <w:b/>
          <w:bCs/>
          <w:color w:val="auto"/>
          <w:sz w:val="32"/>
          <w:szCs w:val="32"/>
          <w:highlight w:val="none"/>
          <w:shd w:val="clear" w:color="FFFFFF" w:fill="D9D9D9"/>
        </w:rPr>
        <w:t>1、公益中国</w:t>
      </w:r>
      <w:r>
        <w:rPr>
          <w:rFonts w:hint="default"/>
          <w:b/>
          <w:bCs/>
          <w:color w:val="auto"/>
          <w:sz w:val="32"/>
          <w:szCs w:val="32"/>
          <w:highlight w:val="none"/>
          <w:shd w:val="clear" w:color="FFFFFF" w:fill="D9D9D9"/>
        </w:rPr>
        <w:t>APP</w:t>
      </w:r>
    </w:p>
    <w:p>
      <w:pPr>
        <w:tabs>
          <w:tab w:val="left" w:pos="360"/>
          <w:tab w:val="left" w:pos="540"/>
        </w:tabs>
        <w:snapToGrid w:val="0"/>
        <w:spacing w:line="276" w:lineRule="auto"/>
        <w:ind w:left="360"/>
        <w:jc w:val="left"/>
        <w:rPr>
          <w:rFonts w:ascii="Verdana" w:hAnsi="Verdana" w:eastAsia="微软雅黑"/>
          <w:b/>
          <w:bCs/>
          <w:sz w:val="24"/>
          <w:szCs w:val="24"/>
        </w:rPr>
      </w:pPr>
      <w:r>
        <w:rPr>
          <w:rFonts w:hint="eastAsia" w:ascii="Verdana" w:hAnsi="Verdana" w:eastAsia="微软雅黑"/>
          <w:b/>
          <w:bCs/>
          <w:sz w:val="24"/>
          <w:szCs w:val="24"/>
        </w:rPr>
        <w:t>项目描述：</w:t>
      </w:r>
    </w:p>
    <w:p>
      <w:pPr>
        <w:tabs>
          <w:tab w:val="left" w:pos="360"/>
          <w:tab w:val="left" w:pos="540"/>
        </w:tabs>
        <w:snapToGrid w:val="0"/>
        <w:spacing w:line="276" w:lineRule="auto"/>
        <w:ind w:left="360"/>
        <w:jc w:val="left"/>
        <w:rPr>
          <w:rFonts w:hint="default" w:ascii="Verdana" w:hAnsi="Verdana" w:eastAsia="微软雅黑"/>
          <w:sz w:val="24"/>
          <w:szCs w:val="24"/>
        </w:rPr>
      </w:pPr>
      <w:r>
        <w:rPr>
          <w:rFonts w:hint="eastAsia" w:ascii="Verdana" w:hAnsi="Verdana" w:eastAsia="微软雅黑"/>
          <w:sz w:val="24"/>
          <w:szCs w:val="24"/>
        </w:rPr>
        <w:t xml:space="preserve">   </w:t>
      </w:r>
      <w:r>
        <w:rPr>
          <w:rFonts w:hint="default" w:ascii="Verdana" w:hAnsi="Verdana" w:eastAsia="微软雅黑"/>
          <w:sz w:val="24"/>
          <w:szCs w:val="24"/>
        </w:rPr>
        <w:t>中国银行旗下公益平台，前端使用vue，通过jsBridge和原生交互的混合APP。</w:t>
      </w:r>
    </w:p>
    <w:p>
      <w:pPr>
        <w:tabs>
          <w:tab w:val="left" w:pos="360"/>
          <w:tab w:val="left" w:pos="540"/>
        </w:tabs>
        <w:snapToGrid w:val="0"/>
        <w:spacing w:line="276" w:lineRule="auto"/>
        <w:ind w:left="360"/>
        <w:jc w:val="left"/>
        <w:rPr>
          <w:rFonts w:hint="eastAsia" w:ascii="Verdana" w:hAnsi="Verdana" w:eastAsia="微软雅黑"/>
          <w:b/>
          <w:bCs/>
          <w:sz w:val="24"/>
          <w:szCs w:val="24"/>
        </w:rPr>
      </w:pPr>
      <w:r>
        <w:rPr>
          <w:rFonts w:hint="default" w:ascii="Verdana" w:hAnsi="Verdana" w:eastAsia="微软雅黑"/>
          <w:b/>
          <w:bCs/>
          <w:sz w:val="24"/>
          <w:szCs w:val="24"/>
        </w:rPr>
        <w:t>主要技术点</w:t>
      </w:r>
      <w:r>
        <w:rPr>
          <w:rFonts w:hint="eastAsia" w:ascii="Verdana" w:hAnsi="Verdana" w:eastAsia="微软雅黑"/>
          <w:b/>
          <w:bCs/>
          <w:sz w:val="24"/>
          <w:szCs w:val="24"/>
        </w:rPr>
        <w:t>：</w:t>
      </w:r>
    </w:p>
    <w:p>
      <w:pPr>
        <w:numPr>
          <w:ilvl w:val="0"/>
          <w:numId w:val="2"/>
        </w:numPr>
        <w:tabs>
          <w:tab w:val="left" w:pos="360"/>
          <w:tab w:val="left" w:pos="540"/>
        </w:tabs>
        <w:snapToGrid w:val="0"/>
        <w:spacing w:line="276" w:lineRule="auto"/>
        <w:ind w:left="420" w:leftChars="0" w:firstLine="420" w:firstLineChars="0"/>
        <w:jc w:val="left"/>
        <w:rPr>
          <w:rFonts w:hint="eastAsia" w:ascii="Verdana" w:hAnsi="Verdana" w:eastAsia="微软雅黑"/>
          <w:b w:val="0"/>
          <w:bCs w:val="0"/>
          <w:sz w:val="24"/>
          <w:szCs w:val="24"/>
        </w:rPr>
      </w:pPr>
      <w:r>
        <w:rPr>
          <w:rFonts w:hint="eastAsia" w:ascii="Verdana" w:hAnsi="Verdana" w:eastAsia="微软雅黑"/>
          <w:b w:val="0"/>
          <w:bCs w:val="0"/>
          <w:sz w:val="24"/>
          <w:szCs w:val="24"/>
          <w:lang w:val="en-US" w:eastAsia="zh-Hans"/>
        </w:rPr>
        <w:t>通用组件</w:t>
      </w:r>
      <w:r>
        <w:rPr>
          <w:rFonts w:hint="default" w:ascii="Verdana" w:hAnsi="Verdana" w:eastAsia="微软雅黑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="Verdana" w:hAnsi="Verdana" w:eastAsia="微软雅黑"/>
          <w:b w:val="0"/>
          <w:bCs w:val="0"/>
          <w:sz w:val="24"/>
          <w:szCs w:val="24"/>
          <w:lang w:val="en-US" w:eastAsia="zh-Hans"/>
        </w:rPr>
        <w:t>业务组件封装</w:t>
      </w:r>
    </w:p>
    <w:p>
      <w:pPr>
        <w:numPr>
          <w:ilvl w:val="0"/>
          <w:numId w:val="2"/>
        </w:numPr>
        <w:tabs>
          <w:tab w:val="left" w:pos="360"/>
          <w:tab w:val="left" w:pos="540"/>
        </w:tabs>
        <w:snapToGrid w:val="0"/>
        <w:spacing w:line="276" w:lineRule="auto"/>
        <w:ind w:left="420" w:leftChars="0" w:firstLine="420" w:firstLineChars="0"/>
        <w:jc w:val="left"/>
        <w:rPr>
          <w:rFonts w:hint="eastAsia" w:ascii="Verdana" w:hAnsi="Verdana" w:eastAsia="微软雅黑"/>
          <w:b/>
          <w:bCs/>
          <w:sz w:val="24"/>
          <w:szCs w:val="24"/>
        </w:rPr>
      </w:pPr>
      <w:r>
        <w:rPr>
          <w:rFonts w:hint="default" w:ascii="Verdana" w:hAnsi="Verdana" w:eastAsia="微软雅黑"/>
          <w:b w:val="0"/>
          <w:bCs w:val="0"/>
          <w:sz w:val="24"/>
          <w:szCs w:val="24"/>
        </w:rPr>
        <w:t>前端大数据埋点</w:t>
      </w:r>
    </w:p>
    <w:p>
      <w:pPr>
        <w:numPr>
          <w:ilvl w:val="0"/>
          <w:numId w:val="2"/>
        </w:numPr>
        <w:tabs>
          <w:tab w:val="left" w:pos="360"/>
          <w:tab w:val="left" w:pos="540"/>
        </w:tabs>
        <w:snapToGrid w:val="0"/>
        <w:spacing w:line="276" w:lineRule="auto"/>
        <w:ind w:left="420" w:leftChars="0" w:firstLine="420" w:firstLineChars="0"/>
        <w:jc w:val="left"/>
        <w:rPr>
          <w:rFonts w:hint="eastAsia" w:ascii="Verdana" w:hAnsi="Verdana" w:eastAsia="微软雅黑"/>
          <w:b/>
          <w:bCs/>
          <w:sz w:val="24"/>
          <w:szCs w:val="24"/>
        </w:rPr>
      </w:pPr>
      <w:r>
        <w:rPr>
          <w:rFonts w:hint="eastAsia" w:ascii="Verdana" w:hAnsi="Verdana" w:eastAsia="微软雅黑"/>
          <w:b w:val="0"/>
          <w:bCs w:val="0"/>
          <w:sz w:val="24"/>
          <w:szCs w:val="24"/>
          <w:lang w:val="en-US" w:eastAsia="zh-Hans"/>
        </w:rPr>
        <w:t>App性能监控及其优化</w:t>
      </w:r>
    </w:p>
    <w:p>
      <w:pPr>
        <w:numPr>
          <w:ilvl w:val="0"/>
          <w:numId w:val="0"/>
        </w:numPr>
        <w:tabs>
          <w:tab w:val="left" w:pos="360"/>
          <w:tab w:val="left" w:pos="540"/>
        </w:tabs>
        <w:snapToGrid w:val="0"/>
        <w:spacing w:line="276" w:lineRule="auto"/>
        <w:ind w:leftChars="0"/>
        <w:jc w:val="left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color w:val="000000"/>
          <w:szCs w:val="21"/>
        </w:rPr>
        <w:pict>
          <v:rect id="_x0000_i1029" o:spt="1" style="height:1pt;width:384pt;" fillcolor="#7F7F7F" filled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rPr>
          <w:rFonts w:ascii="Verdana" w:hAnsi="Verdana" w:eastAsia="微软雅黑"/>
          <w:sz w:val="32"/>
          <w:szCs w:val="32"/>
        </w:rPr>
      </w:pPr>
    </w:p>
    <w:p>
      <w:pPr>
        <w:spacing w:line="276" w:lineRule="auto"/>
        <w:rPr>
          <w:b/>
          <w:bCs/>
          <w:sz w:val="32"/>
          <w:szCs w:val="32"/>
          <w:shd w:val="pct10" w:color="auto" w:fill="FFFFFF"/>
        </w:rPr>
      </w:pPr>
      <w:r>
        <w:rPr>
          <w:rFonts w:hint="default"/>
          <w:b/>
          <w:bCs/>
          <w:sz w:val="32"/>
          <w:szCs w:val="32"/>
          <w:highlight w:val="lightGray"/>
          <w:shd w:val="pct10" w:color="auto" w:fill="FFFFFF"/>
        </w:rPr>
        <w:t>2</w:t>
      </w:r>
      <w:r>
        <w:rPr>
          <w:rFonts w:hint="eastAsia"/>
          <w:b/>
          <w:bCs/>
          <w:sz w:val="32"/>
          <w:szCs w:val="32"/>
          <w:highlight w:val="lightGray"/>
          <w:shd w:val="pct10" w:color="auto" w:fill="FFFFFF"/>
        </w:rPr>
        <w:t>、</w:t>
      </w:r>
      <w:r>
        <w:rPr>
          <w:rFonts w:hint="default"/>
          <w:b/>
          <w:bCs/>
          <w:sz w:val="32"/>
          <w:szCs w:val="32"/>
          <w:highlight w:val="lightGray"/>
          <w:shd w:val="pct10" w:color="auto" w:fill="FFFFFF"/>
        </w:rPr>
        <w:t>公益中国运营后台管理系统</w:t>
      </w:r>
    </w:p>
    <w:p>
      <w:pPr>
        <w:tabs>
          <w:tab w:val="left" w:pos="360"/>
          <w:tab w:val="left" w:pos="540"/>
        </w:tabs>
        <w:snapToGrid w:val="0"/>
        <w:spacing w:line="276" w:lineRule="auto"/>
        <w:ind w:left="360"/>
        <w:jc w:val="left"/>
        <w:rPr>
          <w:rFonts w:hint="eastAsia" w:ascii="Verdana" w:hAnsi="Verdana" w:eastAsia="微软雅黑"/>
          <w:b/>
          <w:bCs/>
          <w:sz w:val="24"/>
          <w:szCs w:val="24"/>
        </w:rPr>
      </w:pPr>
      <w:r>
        <w:rPr>
          <w:rFonts w:hint="eastAsia" w:ascii="Verdana" w:hAnsi="Verdana" w:eastAsia="微软雅黑"/>
          <w:b/>
          <w:bCs/>
          <w:sz w:val="24"/>
          <w:szCs w:val="24"/>
        </w:rPr>
        <w:t>项目描述：</w:t>
      </w:r>
    </w:p>
    <w:p>
      <w:pPr>
        <w:tabs>
          <w:tab w:val="left" w:pos="360"/>
          <w:tab w:val="left" w:pos="540"/>
        </w:tabs>
        <w:snapToGrid w:val="0"/>
        <w:spacing w:line="276" w:lineRule="auto"/>
        <w:ind w:left="360"/>
        <w:jc w:val="left"/>
        <w:rPr>
          <w:rFonts w:hint="eastAsia" w:ascii="Verdana" w:hAnsi="Verdana" w:eastAsia="微软雅黑"/>
          <w:b w:val="0"/>
          <w:bCs w:val="0"/>
          <w:sz w:val="24"/>
          <w:szCs w:val="24"/>
        </w:rPr>
      </w:pPr>
      <w:r>
        <w:rPr>
          <w:rFonts w:hint="default" w:ascii="Verdana" w:hAnsi="Verdana" w:eastAsia="微软雅黑"/>
          <w:b/>
          <w:bCs/>
          <w:sz w:val="24"/>
          <w:szCs w:val="24"/>
        </w:rPr>
        <w:tab/>
      </w:r>
      <w:r>
        <w:rPr>
          <w:rFonts w:hint="default" w:ascii="Verdana" w:hAnsi="Verdana" w:eastAsia="微软雅黑"/>
          <w:b/>
          <w:bCs/>
          <w:sz w:val="24"/>
          <w:szCs w:val="24"/>
        </w:rPr>
        <w:tab/>
      </w:r>
      <w:r>
        <w:rPr>
          <w:rFonts w:hint="default" w:ascii="Verdana" w:hAnsi="Verdana" w:eastAsia="微软雅黑"/>
          <w:b w:val="0"/>
          <w:bCs w:val="0"/>
          <w:sz w:val="24"/>
          <w:szCs w:val="24"/>
        </w:rPr>
        <w:t>采用vue+elementUI,提供用户管理，权限管理，商品管理，订单管理，数据报表等功能</w:t>
      </w:r>
    </w:p>
    <w:p>
      <w:pPr>
        <w:tabs>
          <w:tab w:val="left" w:pos="360"/>
          <w:tab w:val="left" w:pos="540"/>
          <w:tab w:val="left" w:pos="5239"/>
        </w:tabs>
        <w:snapToGrid w:val="0"/>
        <w:spacing w:line="276" w:lineRule="auto"/>
        <w:ind w:left="360"/>
        <w:jc w:val="left"/>
        <w:rPr>
          <w:rFonts w:hint="eastAsia" w:ascii="Verdana" w:hAnsi="Verdana" w:eastAsia="微软雅黑"/>
          <w:b/>
          <w:bCs/>
          <w:i w:val="0"/>
          <w:iCs w:val="0"/>
          <w:sz w:val="24"/>
          <w:szCs w:val="24"/>
        </w:rPr>
      </w:pPr>
      <w:r>
        <w:rPr>
          <w:rFonts w:hint="default" w:ascii="Verdana" w:hAnsi="Verdana" w:eastAsia="微软雅黑"/>
          <w:b/>
          <w:bCs/>
          <w:i w:val="0"/>
          <w:iCs w:val="0"/>
          <w:sz w:val="24"/>
          <w:szCs w:val="24"/>
        </w:rPr>
        <w:t>主要技术点</w:t>
      </w:r>
      <w:r>
        <w:rPr>
          <w:rFonts w:hint="eastAsia" w:ascii="Verdana" w:hAnsi="Verdana" w:eastAsia="微软雅黑"/>
          <w:b/>
          <w:bCs/>
          <w:i w:val="0"/>
          <w:iCs w:val="0"/>
          <w:sz w:val="24"/>
          <w:szCs w:val="24"/>
        </w:rPr>
        <w:t>：</w:t>
      </w:r>
    </w:p>
    <w:p>
      <w:pPr>
        <w:numPr>
          <w:ilvl w:val="0"/>
          <w:numId w:val="2"/>
        </w:numPr>
        <w:tabs>
          <w:tab w:val="left" w:pos="360"/>
          <w:tab w:val="left" w:pos="540"/>
        </w:tabs>
        <w:snapToGrid w:val="0"/>
        <w:spacing w:line="276" w:lineRule="auto"/>
        <w:ind w:left="420" w:leftChars="0" w:firstLine="420" w:firstLineChars="0"/>
        <w:jc w:val="left"/>
        <w:rPr>
          <w:rFonts w:hint="eastAsia" w:ascii="Verdana" w:hAnsi="Verdana" w:eastAsia="微软雅黑"/>
          <w:b w:val="0"/>
          <w:bCs w:val="0"/>
          <w:sz w:val="24"/>
          <w:szCs w:val="24"/>
        </w:rPr>
      </w:pPr>
      <w:r>
        <w:rPr>
          <w:rFonts w:hint="default" w:ascii="Verdana" w:hAnsi="Verdana" w:eastAsia="微软雅黑"/>
          <w:b w:val="0"/>
          <w:bCs w:val="0"/>
          <w:sz w:val="24"/>
          <w:szCs w:val="24"/>
        </w:rPr>
        <w:t>大文件上传功能及优化</w:t>
      </w:r>
    </w:p>
    <w:p>
      <w:pPr>
        <w:numPr>
          <w:ilvl w:val="0"/>
          <w:numId w:val="2"/>
        </w:numPr>
        <w:tabs>
          <w:tab w:val="left" w:pos="360"/>
          <w:tab w:val="left" w:pos="540"/>
        </w:tabs>
        <w:snapToGrid w:val="0"/>
        <w:spacing w:line="276" w:lineRule="auto"/>
        <w:ind w:left="420" w:leftChars="0" w:firstLine="420" w:firstLineChars="0"/>
        <w:jc w:val="left"/>
        <w:rPr>
          <w:rFonts w:hint="eastAsia" w:ascii="Verdana" w:hAnsi="Verdana" w:eastAsia="微软雅黑"/>
          <w:b w:val="0"/>
          <w:bCs w:val="0"/>
          <w:sz w:val="24"/>
          <w:szCs w:val="24"/>
        </w:rPr>
      </w:pPr>
      <w:r>
        <w:rPr>
          <w:rFonts w:hint="eastAsia" w:ascii="Verdana" w:hAnsi="Verdana" w:eastAsia="微软雅黑"/>
          <w:b w:val="0"/>
          <w:bCs w:val="0"/>
          <w:sz w:val="24"/>
          <w:szCs w:val="24"/>
          <w:lang w:val="en-US" w:eastAsia="zh-Hans"/>
        </w:rPr>
        <w:t>异步加载路由实现权限控制</w:t>
      </w:r>
    </w:p>
    <w:p>
      <w:pPr>
        <w:numPr>
          <w:ilvl w:val="0"/>
          <w:numId w:val="2"/>
        </w:numPr>
        <w:tabs>
          <w:tab w:val="left" w:pos="360"/>
          <w:tab w:val="left" w:pos="540"/>
        </w:tabs>
        <w:snapToGrid w:val="0"/>
        <w:spacing w:line="276" w:lineRule="auto"/>
        <w:ind w:left="420" w:leftChars="0" w:firstLine="420" w:firstLineChars="0"/>
        <w:jc w:val="left"/>
        <w:rPr>
          <w:rFonts w:hint="eastAsia" w:ascii="Verdana" w:hAnsi="Verdana" w:eastAsia="微软雅黑"/>
          <w:b w:val="0"/>
          <w:bCs w:val="0"/>
          <w:sz w:val="24"/>
          <w:szCs w:val="24"/>
        </w:rPr>
      </w:pPr>
      <w:r>
        <w:rPr>
          <w:rFonts w:hint="eastAsia" w:ascii="Verdana" w:hAnsi="Verdana" w:eastAsia="微软雅黑"/>
          <w:b w:val="0"/>
          <w:bCs w:val="0"/>
          <w:sz w:val="24"/>
          <w:szCs w:val="24"/>
          <w:lang w:val="en-US" w:eastAsia="zh-Hans"/>
        </w:rPr>
        <w:t>数据报表可视化</w:t>
      </w:r>
    </w:p>
    <w:p>
      <w:pPr>
        <w:widowControl w:val="0"/>
        <w:numPr>
          <w:numId w:val="0"/>
        </w:numPr>
        <w:tabs>
          <w:tab w:val="left" w:pos="360"/>
          <w:tab w:val="left" w:pos="540"/>
        </w:tabs>
        <w:snapToGrid w:val="0"/>
        <w:spacing w:line="276" w:lineRule="auto"/>
        <w:jc w:val="left"/>
        <w:rPr>
          <w:rFonts w:hint="eastAsia" w:ascii="Verdana" w:hAnsi="Verdana" w:eastAsia="微软雅黑"/>
          <w:b w:val="0"/>
          <w:bCs w:val="0"/>
          <w:sz w:val="24"/>
          <w:szCs w:val="24"/>
        </w:rPr>
      </w:pPr>
      <w:r>
        <w:rPr>
          <w:rFonts w:hint="default" w:ascii="Verdana" w:hAnsi="Verdana" w:eastAsia="微软雅黑"/>
          <w:b w:val="0"/>
          <w:bCs w:val="0"/>
          <w:sz w:val="24"/>
          <w:szCs w:val="24"/>
        </w:rPr>
        <w:t xml:space="preserve">        </w:t>
      </w:r>
    </w:p>
    <w:p>
      <w:pPr>
        <w:numPr>
          <w:ilvl w:val="0"/>
          <w:numId w:val="0"/>
        </w:numPr>
        <w:tabs>
          <w:tab w:val="left" w:pos="360"/>
          <w:tab w:val="left" w:pos="540"/>
        </w:tabs>
        <w:snapToGrid w:val="0"/>
        <w:spacing w:line="276" w:lineRule="auto"/>
        <w:ind w:left="840" w:leftChars="0"/>
        <w:jc w:val="left"/>
        <w:rPr>
          <w:rFonts w:hint="eastAsia" w:ascii="Verdana" w:hAnsi="Verdana" w:eastAsia="微软雅黑"/>
          <w:b w:val="0"/>
          <w:bCs w:val="0"/>
          <w:sz w:val="24"/>
          <w:szCs w:val="24"/>
        </w:rPr>
      </w:pPr>
    </w:p>
    <w:p>
      <w:pPr>
        <w:spacing w:line="276" w:lineRule="auto"/>
        <w:rPr>
          <w:rFonts w:ascii="Verdana" w:hAnsi="Verdana" w:eastAsia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360"/>
          <w:tab w:val="left" w:pos="540"/>
          <w:tab w:val="left" w:pos="5239"/>
        </w:tabs>
        <w:snapToGrid w:val="0"/>
        <w:spacing w:line="276" w:lineRule="auto"/>
        <w:ind w:leftChars="0"/>
        <w:jc w:val="left"/>
        <w:rPr>
          <w:rFonts w:ascii="Verdana" w:hAnsi="Verdana" w:eastAsia="微软雅黑"/>
          <w:sz w:val="24"/>
          <w:szCs w:val="24"/>
        </w:rPr>
      </w:pPr>
    </w:p>
    <w:sectPr>
      <w:headerReference r:id="rId3" w:type="default"/>
      <w:pgSz w:w="11906" w:h="16838"/>
      <w:pgMar w:top="284" w:right="992" w:bottom="992" w:left="992" w:header="156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Sans Pro">
    <w:altName w:val="苹方-简"/>
    <w:panose1 w:val="020B0503030403020204"/>
    <w:charset w:val="00"/>
    <w:family w:val="auto"/>
    <w:pitch w:val="default"/>
    <w:sig w:usb0="00000000" w:usb1="00000000" w:usb2="00000000" w:usb3="00000000" w:csb0="2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rPr>
        <w:rFonts w:hint="eastAsia"/>
      </w:rP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C49D5"/>
    <w:multiLevelType w:val="multilevel"/>
    <w:tmpl w:val="54DC49D5"/>
    <w:lvl w:ilvl="0" w:tentative="0">
      <w:start w:val="1"/>
      <w:numFmt w:val="bullet"/>
      <w:lvlText w:val=""/>
      <w:lvlJc w:val="left"/>
      <w:pPr>
        <w:ind w:left="9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1">
    <w:nsid w:val="5E6308D6"/>
    <w:multiLevelType w:val="multilevel"/>
    <w:tmpl w:val="5E6308D6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406"/>
    <w:rsid w:val="00020106"/>
    <w:rsid w:val="000216C2"/>
    <w:rsid w:val="000268CB"/>
    <w:rsid w:val="00031CE0"/>
    <w:rsid w:val="00032E5F"/>
    <w:rsid w:val="00051C72"/>
    <w:rsid w:val="00067795"/>
    <w:rsid w:val="00075E24"/>
    <w:rsid w:val="00077050"/>
    <w:rsid w:val="00081D1D"/>
    <w:rsid w:val="00082AB0"/>
    <w:rsid w:val="000924DF"/>
    <w:rsid w:val="0009352E"/>
    <w:rsid w:val="00093FA4"/>
    <w:rsid w:val="000A0783"/>
    <w:rsid w:val="000A3A64"/>
    <w:rsid w:val="000A5AB4"/>
    <w:rsid w:val="000B19BE"/>
    <w:rsid w:val="000B331D"/>
    <w:rsid w:val="000B50AA"/>
    <w:rsid w:val="000C649E"/>
    <w:rsid w:val="000D0248"/>
    <w:rsid w:val="000D0B62"/>
    <w:rsid w:val="000D7E12"/>
    <w:rsid w:val="000E75E2"/>
    <w:rsid w:val="000F300F"/>
    <w:rsid w:val="000F31B8"/>
    <w:rsid w:val="000F451D"/>
    <w:rsid w:val="00100118"/>
    <w:rsid w:val="00105F0C"/>
    <w:rsid w:val="001062BD"/>
    <w:rsid w:val="00111E71"/>
    <w:rsid w:val="00112497"/>
    <w:rsid w:val="00117B98"/>
    <w:rsid w:val="00122FEB"/>
    <w:rsid w:val="00123D0C"/>
    <w:rsid w:val="00126EDB"/>
    <w:rsid w:val="00130EF9"/>
    <w:rsid w:val="0013495B"/>
    <w:rsid w:val="00135867"/>
    <w:rsid w:val="001415E6"/>
    <w:rsid w:val="00145881"/>
    <w:rsid w:val="00145B37"/>
    <w:rsid w:val="0015049E"/>
    <w:rsid w:val="0015147B"/>
    <w:rsid w:val="00153EF9"/>
    <w:rsid w:val="00154E52"/>
    <w:rsid w:val="001553BB"/>
    <w:rsid w:val="00162C31"/>
    <w:rsid w:val="001724FD"/>
    <w:rsid w:val="00172A27"/>
    <w:rsid w:val="00172B99"/>
    <w:rsid w:val="0018273B"/>
    <w:rsid w:val="00192611"/>
    <w:rsid w:val="00196C93"/>
    <w:rsid w:val="001C1748"/>
    <w:rsid w:val="001C32B4"/>
    <w:rsid w:val="001C4345"/>
    <w:rsid w:val="001D4303"/>
    <w:rsid w:val="001D44BA"/>
    <w:rsid w:val="001F27A8"/>
    <w:rsid w:val="001F5E46"/>
    <w:rsid w:val="00200799"/>
    <w:rsid w:val="002111E0"/>
    <w:rsid w:val="00211C9F"/>
    <w:rsid w:val="002149CD"/>
    <w:rsid w:val="00217C93"/>
    <w:rsid w:val="00217E96"/>
    <w:rsid w:val="00224AC3"/>
    <w:rsid w:val="00226C33"/>
    <w:rsid w:val="00245BC8"/>
    <w:rsid w:val="0024644E"/>
    <w:rsid w:val="002524D3"/>
    <w:rsid w:val="00253A0F"/>
    <w:rsid w:val="002549A7"/>
    <w:rsid w:val="00255F67"/>
    <w:rsid w:val="00256FEF"/>
    <w:rsid w:val="0026542C"/>
    <w:rsid w:val="00266CDF"/>
    <w:rsid w:val="00274139"/>
    <w:rsid w:val="00274BB5"/>
    <w:rsid w:val="0028501D"/>
    <w:rsid w:val="00285EC9"/>
    <w:rsid w:val="00286586"/>
    <w:rsid w:val="00296729"/>
    <w:rsid w:val="00296A89"/>
    <w:rsid w:val="002A1112"/>
    <w:rsid w:val="002A2680"/>
    <w:rsid w:val="002A2CA5"/>
    <w:rsid w:val="002A6C2D"/>
    <w:rsid w:val="002B062A"/>
    <w:rsid w:val="002B1513"/>
    <w:rsid w:val="002D5DF1"/>
    <w:rsid w:val="002E3593"/>
    <w:rsid w:val="002F5F0D"/>
    <w:rsid w:val="003003B6"/>
    <w:rsid w:val="00300E43"/>
    <w:rsid w:val="00306FA4"/>
    <w:rsid w:val="00311C3E"/>
    <w:rsid w:val="0031531A"/>
    <w:rsid w:val="00322A35"/>
    <w:rsid w:val="0032406C"/>
    <w:rsid w:val="00327F16"/>
    <w:rsid w:val="003314DA"/>
    <w:rsid w:val="00334103"/>
    <w:rsid w:val="00355C2B"/>
    <w:rsid w:val="003574DA"/>
    <w:rsid w:val="00357E3A"/>
    <w:rsid w:val="003616ED"/>
    <w:rsid w:val="00370A66"/>
    <w:rsid w:val="00370DC5"/>
    <w:rsid w:val="00372B99"/>
    <w:rsid w:val="00377298"/>
    <w:rsid w:val="0038595C"/>
    <w:rsid w:val="003A271F"/>
    <w:rsid w:val="003A5DB3"/>
    <w:rsid w:val="003B40C8"/>
    <w:rsid w:val="003B6EB9"/>
    <w:rsid w:val="003C1168"/>
    <w:rsid w:val="003C74A9"/>
    <w:rsid w:val="003D1B7D"/>
    <w:rsid w:val="003D2F7D"/>
    <w:rsid w:val="004001E4"/>
    <w:rsid w:val="004023EF"/>
    <w:rsid w:val="00406BB5"/>
    <w:rsid w:val="0041024F"/>
    <w:rsid w:val="00413FED"/>
    <w:rsid w:val="00420D10"/>
    <w:rsid w:val="00430ECA"/>
    <w:rsid w:val="00435CE9"/>
    <w:rsid w:val="00452567"/>
    <w:rsid w:val="00452587"/>
    <w:rsid w:val="00453A48"/>
    <w:rsid w:val="00456519"/>
    <w:rsid w:val="004726C0"/>
    <w:rsid w:val="004741CA"/>
    <w:rsid w:val="00475685"/>
    <w:rsid w:val="004762A3"/>
    <w:rsid w:val="004765E1"/>
    <w:rsid w:val="00481F27"/>
    <w:rsid w:val="00487391"/>
    <w:rsid w:val="004931E4"/>
    <w:rsid w:val="004A1D02"/>
    <w:rsid w:val="004A3865"/>
    <w:rsid w:val="004A5973"/>
    <w:rsid w:val="004B3C96"/>
    <w:rsid w:val="004B451B"/>
    <w:rsid w:val="004B5B38"/>
    <w:rsid w:val="004D55C3"/>
    <w:rsid w:val="004D73F0"/>
    <w:rsid w:val="004E1A97"/>
    <w:rsid w:val="004E33C4"/>
    <w:rsid w:val="004E5B6B"/>
    <w:rsid w:val="004F30E6"/>
    <w:rsid w:val="004F58E3"/>
    <w:rsid w:val="004F72CB"/>
    <w:rsid w:val="00503ED8"/>
    <w:rsid w:val="005061B6"/>
    <w:rsid w:val="0051282D"/>
    <w:rsid w:val="00513508"/>
    <w:rsid w:val="005152FE"/>
    <w:rsid w:val="00515525"/>
    <w:rsid w:val="00527DCB"/>
    <w:rsid w:val="005353C6"/>
    <w:rsid w:val="00536124"/>
    <w:rsid w:val="005434D1"/>
    <w:rsid w:val="00544441"/>
    <w:rsid w:val="00546282"/>
    <w:rsid w:val="005570C4"/>
    <w:rsid w:val="00562782"/>
    <w:rsid w:val="005639D7"/>
    <w:rsid w:val="00565B86"/>
    <w:rsid w:val="00571813"/>
    <w:rsid w:val="00572262"/>
    <w:rsid w:val="00573C93"/>
    <w:rsid w:val="00584D73"/>
    <w:rsid w:val="00591336"/>
    <w:rsid w:val="00591434"/>
    <w:rsid w:val="00595F27"/>
    <w:rsid w:val="005A081F"/>
    <w:rsid w:val="005C1C8E"/>
    <w:rsid w:val="005C2F58"/>
    <w:rsid w:val="005C43A6"/>
    <w:rsid w:val="005C7B01"/>
    <w:rsid w:val="005D106C"/>
    <w:rsid w:val="005D183E"/>
    <w:rsid w:val="005E1005"/>
    <w:rsid w:val="005E240C"/>
    <w:rsid w:val="005E327A"/>
    <w:rsid w:val="005E7CA3"/>
    <w:rsid w:val="005F0511"/>
    <w:rsid w:val="005F1157"/>
    <w:rsid w:val="005F5C80"/>
    <w:rsid w:val="00602B5B"/>
    <w:rsid w:val="0060369E"/>
    <w:rsid w:val="00612659"/>
    <w:rsid w:val="00620D98"/>
    <w:rsid w:val="006215FF"/>
    <w:rsid w:val="00622C3D"/>
    <w:rsid w:val="006366D4"/>
    <w:rsid w:val="00647FA9"/>
    <w:rsid w:val="00652D6D"/>
    <w:rsid w:val="006550F5"/>
    <w:rsid w:val="0066131B"/>
    <w:rsid w:val="00662DFF"/>
    <w:rsid w:val="006676C6"/>
    <w:rsid w:val="0067084C"/>
    <w:rsid w:val="006732E9"/>
    <w:rsid w:val="00683755"/>
    <w:rsid w:val="00687F89"/>
    <w:rsid w:val="00692237"/>
    <w:rsid w:val="00692AF1"/>
    <w:rsid w:val="006962E9"/>
    <w:rsid w:val="006A4041"/>
    <w:rsid w:val="006A432D"/>
    <w:rsid w:val="006B1977"/>
    <w:rsid w:val="006C3CF7"/>
    <w:rsid w:val="006C5551"/>
    <w:rsid w:val="006C5F26"/>
    <w:rsid w:val="006C76EF"/>
    <w:rsid w:val="006C7778"/>
    <w:rsid w:val="006D16FF"/>
    <w:rsid w:val="006D22FF"/>
    <w:rsid w:val="006E1731"/>
    <w:rsid w:val="006E4248"/>
    <w:rsid w:val="006E6FCA"/>
    <w:rsid w:val="006F07B8"/>
    <w:rsid w:val="006F4109"/>
    <w:rsid w:val="006F5000"/>
    <w:rsid w:val="006F7195"/>
    <w:rsid w:val="00700C6F"/>
    <w:rsid w:val="00703564"/>
    <w:rsid w:val="00705E45"/>
    <w:rsid w:val="00705E79"/>
    <w:rsid w:val="00722B6D"/>
    <w:rsid w:val="00722C63"/>
    <w:rsid w:val="007272D0"/>
    <w:rsid w:val="00735ED9"/>
    <w:rsid w:val="007423AD"/>
    <w:rsid w:val="00743637"/>
    <w:rsid w:val="00743B52"/>
    <w:rsid w:val="00746917"/>
    <w:rsid w:val="007530BE"/>
    <w:rsid w:val="007561C3"/>
    <w:rsid w:val="007615B5"/>
    <w:rsid w:val="00764221"/>
    <w:rsid w:val="00770CFC"/>
    <w:rsid w:val="007802CC"/>
    <w:rsid w:val="00783BC2"/>
    <w:rsid w:val="0079123A"/>
    <w:rsid w:val="007A1D4E"/>
    <w:rsid w:val="007B549F"/>
    <w:rsid w:val="007B5E49"/>
    <w:rsid w:val="007B6D51"/>
    <w:rsid w:val="007C3A2C"/>
    <w:rsid w:val="007C40F5"/>
    <w:rsid w:val="007C697C"/>
    <w:rsid w:val="007D3487"/>
    <w:rsid w:val="007D35D6"/>
    <w:rsid w:val="007E27D4"/>
    <w:rsid w:val="007E638C"/>
    <w:rsid w:val="007F7285"/>
    <w:rsid w:val="00800647"/>
    <w:rsid w:val="008016C3"/>
    <w:rsid w:val="00801AB5"/>
    <w:rsid w:val="008123BD"/>
    <w:rsid w:val="008144D0"/>
    <w:rsid w:val="00814FEB"/>
    <w:rsid w:val="0081526B"/>
    <w:rsid w:val="0083057F"/>
    <w:rsid w:val="008322AE"/>
    <w:rsid w:val="008323DD"/>
    <w:rsid w:val="008407AC"/>
    <w:rsid w:val="00854B8F"/>
    <w:rsid w:val="0086019E"/>
    <w:rsid w:val="0086081A"/>
    <w:rsid w:val="00860998"/>
    <w:rsid w:val="00872298"/>
    <w:rsid w:val="00883137"/>
    <w:rsid w:val="00886EC8"/>
    <w:rsid w:val="0089080E"/>
    <w:rsid w:val="0089082B"/>
    <w:rsid w:val="00892A7B"/>
    <w:rsid w:val="008946BA"/>
    <w:rsid w:val="008A1773"/>
    <w:rsid w:val="008A31A4"/>
    <w:rsid w:val="008B1B06"/>
    <w:rsid w:val="008B363E"/>
    <w:rsid w:val="008C43A6"/>
    <w:rsid w:val="008C463F"/>
    <w:rsid w:val="008C48C6"/>
    <w:rsid w:val="008C69CA"/>
    <w:rsid w:val="008D4414"/>
    <w:rsid w:val="008E43B2"/>
    <w:rsid w:val="008F3ADA"/>
    <w:rsid w:val="008F3D14"/>
    <w:rsid w:val="008F4C5A"/>
    <w:rsid w:val="009024FE"/>
    <w:rsid w:val="00903B77"/>
    <w:rsid w:val="009079C9"/>
    <w:rsid w:val="00912DDF"/>
    <w:rsid w:val="00932381"/>
    <w:rsid w:val="00933A48"/>
    <w:rsid w:val="00933B21"/>
    <w:rsid w:val="009427B6"/>
    <w:rsid w:val="00943AE9"/>
    <w:rsid w:val="00944341"/>
    <w:rsid w:val="009460BF"/>
    <w:rsid w:val="00966B42"/>
    <w:rsid w:val="009736E7"/>
    <w:rsid w:val="00975818"/>
    <w:rsid w:val="00980F64"/>
    <w:rsid w:val="00982419"/>
    <w:rsid w:val="00983144"/>
    <w:rsid w:val="009946C8"/>
    <w:rsid w:val="00995577"/>
    <w:rsid w:val="009A3B95"/>
    <w:rsid w:val="009A7604"/>
    <w:rsid w:val="009B0FD6"/>
    <w:rsid w:val="009B37E5"/>
    <w:rsid w:val="009B4E10"/>
    <w:rsid w:val="009C17BF"/>
    <w:rsid w:val="009C3B04"/>
    <w:rsid w:val="009C549A"/>
    <w:rsid w:val="009C7F2A"/>
    <w:rsid w:val="009D463B"/>
    <w:rsid w:val="009D5107"/>
    <w:rsid w:val="009E43A6"/>
    <w:rsid w:val="009E4917"/>
    <w:rsid w:val="009E716B"/>
    <w:rsid w:val="009F5595"/>
    <w:rsid w:val="009F7176"/>
    <w:rsid w:val="009F7D98"/>
    <w:rsid w:val="00A06DCA"/>
    <w:rsid w:val="00A20E60"/>
    <w:rsid w:val="00A35862"/>
    <w:rsid w:val="00A364F4"/>
    <w:rsid w:val="00A411AD"/>
    <w:rsid w:val="00A537D1"/>
    <w:rsid w:val="00A708A3"/>
    <w:rsid w:val="00A755A5"/>
    <w:rsid w:val="00A778A8"/>
    <w:rsid w:val="00A868E3"/>
    <w:rsid w:val="00A93E62"/>
    <w:rsid w:val="00AA3616"/>
    <w:rsid w:val="00AA7D95"/>
    <w:rsid w:val="00AB7F55"/>
    <w:rsid w:val="00AD52B2"/>
    <w:rsid w:val="00AD66B2"/>
    <w:rsid w:val="00AE03B4"/>
    <w:rsid w:val="00AE1085"/>
    <w:rsid w:val="00AE122C"/>
    <w:rsid w:val="00AE3865"/>
    <w:rsid w:val="00AE4A60"/>
    <w:rsid w:val="00AE4D5C"/>
    <w:rsid w:val="00AE5B76"/>
    <w:rsid w:val="00B06C08"/>
    <w:rsid w:val="00B1122C"/>
    <w:rsid w:val="00B12E9E"/>
    <w:rsid w:val="00B139D4"/>
    <w:rsid w:val="00B16425"/>
    <w:rsid w:val="00B31F47"/>
    <w:rsid w:val="00B37D5B"/>
    <w:rsid w:val="00B439D2"/>
    <w:rsid w:val="00B45AB3"/>
    <w:rsid w:val="00B52CAC"/>
    <w:rsid w:val="00B5398D"/>
    <w:rsid w:val="00B6188A"/>
    <w:rsid w:val="00B812B4"/>
    <w:rsid w:val="00B92E0C"/>
    <w:rsid w:val="00BA1439"/>
    <w:rsid w:val="00BA3C49"/>
    <w:rsid w:val="00BA5DE9"/>
    <w:rsid w:val="00BA7864"/>
    <w:rsid w:val="00BA7AF5"/>
    <w:rsid w:val="00BB6117"/>
    <w:rsid w:val="00BC4355"/>
    <w:rsid w:val="00BD0E9E"/>
    <w:rsid w:val="00BD1365"/>
    <w:rsid w:val="00BD5731"/>
    <w:rsid w:val="00BE2DF5"/>
    <w:rsid w:val="00BE4D36"/>
    <w:rsid w:val="00BE7A28"/>
    <w:rsid w:val="00BF1AD6"/>
    <w:rsid w:val="00BF4987"/>
    <w:rsid w:val="00BF6A0D"/>
    <w:rsid w:val="00C119A6"/>
    <w:rsid w:val="00C24714"/>
    <w:rsid w:val="00C42FBB"/>
    <w:rsid w:val="00C473BB"/>
    <w:rsid w:val="00C51901"/>
    <w:rsid w:val="00C557D9"/>
    <w:rsid w:val="00C57EC8"/>
    <w:rsid w:val="00C60394"/>
    <w:rsid w:val="00C82D07"/>
    <w:rsid w:val="00C83F3A"/>
    <w:rsid w:val="00C8597D"/>
    <w:rsid w:val="00C87448"/>
    <w:rsid w:val="00CA0081"/>
    <w:rsid w:val="00CA03EF"/>
    <w:rsid w:val="00CA472B"/>
    <w:rsid w:val="00CA78AF"/>
    <w:rsid w:val="00CA7AAE"/>
    <w:rsid w:val="00CB34C3"/>
    <w:rsid w:val="00CB4B78"/>
    <w:rsid w:val="00CB4E33"/>
    <w:rsid w:val="00CB6C5A"/>
    <w:rsid w:val="00CD3DF9"/>
    <w:rsid w:val="00CD51DD"/>
    <w:rsid w:val="00CD5FD1"/>
    <w:rsid w:val="00CD62A8"/>
    <w:rsid w:val="00CE50B6"/>
    <w:rsid w:val="00CF29B5"/>
    <w:rsid w:val="00CF53CD"/>
    <w:rsid w:val="00CF72E1"/>
    <w:rsid w:val="00D03DE7"/>
    <w:rsid w:val="00D0613F"/>
    <w:rsid w:val="00D06414"/>
    <w:rsid w:val="00D06681"/>
    <w:rsid w:val="00D14867"/>
    <w:rsid w:val="00D204BE"/>
    <w:rsid w:val="00D21F48"/>
    <w:rsid w:val="00D30084"/>
    <w:rsid w:val="00D34245"/>
    <w:rsid w:val="00D36397"/>
    <w:rsid w:val="00D41761"/>
    <w:rsid w:val="00D41C83"/>
    <w:rsid w:val="00D469D3"/>
    <w:rsid w:val="00D5152E"/>
    <w:rsid w:val="00D556D9"/>
    <w:rsid w:val="00D57878"/>
    <w:rsid w:val="00D627F1"/>
    <w:rsid w:val="00D63741"/>
    <w:rsid w:val="00D66C42"/>
    <w:rsid w:val="00D773CF"/>
    <w:rsid w:val="00D77D97"/>
    <w:rsid w:val="00D83A4F"/>
    <w:rsid w:val="00D85197"/>
    <w:rsid w:val="00D91D10"/>
    <w:rsid w:val="00D9364F"/>
    <w:rsid w:val="00DB725C"/>
    <w:rsid w:val="00DC72A5"/>
    <w:rsid w:val="00DD272A"/>
    <w:rsid w:val="00DE01B0"/>
    <w:rsid w:val="00DE10BA"/>
    <w:rsid w:val="00DE114D"/>
    <w:rsid w:val="00DE3479"/>
    <w:rsid w:val="00DF2807"/>
    <w:rsid w:val="00DF6652"/>
    <w:rsid w:val="00E050CF"/>
    <w:rsid w:val="00E05DB4"/>
    <w:rsid w:val="00E173C0"/>
    <w:rsid w:val="00E20CFB"/>
    <w:rsid w:val="00E22418"/>
    <w:rsid w:val="00E2331E"/>
    <w:rsid w:val="00E2680A"/>
    <w:rsid w:val="00E276D1"/>
    <w:rsid w:val="00E50081"/>
    <w:rsid w:val="00E54740"/>
    <w:rsid w:val="00E57603"/>
    <w:rsid w:val="00E619A5"/>
    <w:rsid w:val="00E63A7C"/>
    <w:rsid w:val="00E718C7"/>
    <w:rsid w:val="00E71BFB"/>
    <w:rsid w:val="00E74792"/>
    <w:rsid w:val="00E865A7"/>
    <w:rsid w:val="00E9382C"/>
    <w:rsid w:val="00E947FD"/>
    <w:rsid w:val="00E973A5"/>
    <w:rsid w:val="00E97687"/>
    <w:rsid w:val="00EB156A"/>
    <w:rsid w:val="00EB199C"/>
    <w:rsid w:val="00EB3A08"/>
    <w:rsid w:val="00EB470F"/>
    <w:rsid w:val="00EC45EA"/>
    <w:rsid w:val="00ED0AFC"/>
    <w:rsid w:val="00ED27AD"/>
    <w:rsid w:val="00EE392A"/>
    <w:rsid w:val="00EE5DC2"/>
    <w:rsid w:val="00EF142F"/>
    <w:rsid w:val="00EF75C4"/>
    <w:rsid w:val="00F00100"/>
    <w:rsid w:val="00F05FA6"/>
    <w:rsid w:val="00F100EB"/>
    <w:rsid w:val="00F16A4B"/>
    <w:rsid w:val="00F17566"/>
    <w:rsid w:val="00F24735"/>
    <w:rsid w:val="00F307C1"/>
    <w:rsid w:val="00F3206B"/>
    <w:rsid w:val="00F430EB"/>
    <w:rsid w:val="00F4768D"/>
    <w:rsid w:val="00F52B03"/>
    <w:rsid w:val="00F545AB"/>
    <w:rsid w:val="00F61713"/>
    <w:rsid w:val="00F6225C"/>
    <w:rsid w:val="00F7452E"/>
    <w:rsid w:val="00F75BB8"/>
    <w:rsid w:val="00F76C48"/>
    <w:rsid w:val="00F773C2"/>
    <w:rsid w:val="00F77FB3"/>
    <w:rsid w:val="00F83345"/>
    <w:rsid w:val="00F85C5A"/>
    <w:rsid w:val="00F865C7"/>
    <w:rsid w:val="00F92EAB"/>
    <w:rsid w:val="00F93375"/>
    <w:rsid w:val="00F95863"/>
    <w:rsid w:val="00FA139D"/>
    <w:rsid w:val="00FA3E5C"/>
    <w:rsid w:val="00FB5252"/>
    <w:rsid w:val="00FB5A70"/>
    <w:rsid w:val="00FC34C1"/>
    <w:rsid w:val="00FC4B66"/>
    <w:rsid w:val="00FD00A4"/>
    <w:rsid w:val="00FD475A"/>
    <w:rsid w:val="00FD7C23"/>
    <w:rsid w:val="00FE0233"/>
    <w:rsid w:val="00FE2361"/>
    <w:rsid w:val="00FE2D15"/>
    <w:rsid w:val="00FE34A6"/>
    <w:rsid w:val="00FE4C71"/>
    <w:rsid w:val="00FF6535"/>
    <w:rsid w:val="04182E36"/>
    <w:rsid w:val="052E49DA"/>
    <w:rsid w:val="092B7F60"/>
    <w:rsid w:val="099BCD01"/>
    <w:rsid w:val="0A026DF0"/>
    <w:rsid w:val="0DB92700"/>
    <w:rsid w:val="0F7F71F3"/>
    <w:rsid w:val="0FD503C7"/>
    <w:rsid w:val="13AFE5F4"/>
    <w:rsid w:val="147A3081"/>
    <w:rsid w:val="15670CC9"/>
    <w:rsid w:val="15FCB4B2"/>
    <w:rsid w:val="160A4794"/>
    <w:rsid w:val="16BFDB6E"/>
    <w:rsid w:val="18A57765"/>
    <w:rsid w:val="19BFA56B"/>
    <w:rsid w:val="1AFFB024"/>
    <w:rsid w:val="1BF2C74B"/>
    <w:rsid w:val="1CEF4B8D"/>
    <w:rsid w:val="1CEF6D24"/>
    <w:rsid w:val="1DEB70BB"/>
    <w:rsid w:val="1E8669EC"/>
    <w:rsid w:val="1EFF323C"/>
    <w:rsid w:val="1FBBD5EE"/>
    <w:rsid w:val="1FD73C55"/>
    <w:rsid w:val="1FDDF488"/>
    <w:rsid w:val="1FF90318"/>
    <w:rsid w:val="227F2CA6"/>
    <w:rsid w:val="230B41AA"/>
    <w:rsid w:val="257B016D"/>
    <w:rsid w:val="26F33FD4"/>
    <w:rsid w:val="273540AB"/>
    <w:rsid w:val="27D4ED0D"/>
    <w:rsid w:val="2BFF4D59"/>
    <w:rsid w:val="2D7945F3"/>
    <w:rsid w:val="2DC52E18"/>
    <w:rsid w:val="2E79E00F"/>
    <w:rsid w:val="2F3418C5"/>
    <w:rsid w:val="2F3BAB7B"/>
    <w:rsid w:val="2FCDE6EA"/>
    <w:rsid w:val="2FF9D9C9"/>
    <w:rsid w:val="2FFDDBCB"/>
    <w:rsid w:val="30841A04"/>
    <w:rsid w:val="32606556"/>
    <w:rsid w:val="32ADAF88"/>
    <w:rsid w:val="32BF0731"/>
    <w:rsid w:val="32DFB7E9"/>
    <w:rsid w:val="32F7CADC"/>
    <w:rsid w:val="35AE4950"/>
    <w:rsid w:val="3676228F"/>
    <w:rsid w:val="37F98576"/>
    <w:rsid w:val="37FFAC78"/>
    <w:rsid w:val="38612226"/>
    <w:rsid w:val="39307F61"/>
    <w:rsid w:val="39600F09"/>
    <w:rsid w:val="3ACCB884"/>
    <w:rsid w:val="3B3F221F"/>
    <w:rsid w:val="3B7A3CDF"/>
    <w:rsid w:val="3BEF581E"/>
    <w:rsid w:val="3BF3BA68"/>
    <w:rsid w:val="3BF780EC"/>
    <w:rsid w:val="3D2969FA"/>
    <w:rsid w:val="3DA4626F"/>
    <w:rsid w:val="3DAFDE7E"/>
    <w:rsid w:val="3DB9C466"/>
    <w:rsid w:val="3DBA660E"/>
    <w:rsid w:val="3DF997FF"/>
    <w:rsid w:val="3DFEE792"/>
    <w:rsid w:val="3E175B74"/>
    <w:rsid w:val="3E641BCB"/>
    <w:rsid w:val="3ECEE369"/>
    <w:rsid w:val="3EDFA5B9"/>
    <w:rsid w:val="3F77A7BC"/>
    <w:rsid w:val="3FDF703F"/>
    <w:rsid w:val="3FF707C1"/>
    <w:rsid w:val="40353DEA"/>
    <w:rsid w:val="418A1733"/>
    <w:rsid w:val="41B130DE"/>
    <w:rsid w:val="422456C3"/>
    <w:rsid w:val="44E25215"/>
    <w:rsid w:val="452578B4"/>
    <w:rsid w:val="46523F7E"/>
    <w:rsid w:val="4AD7D22C"/>
    <w:rsid w:val="4B7CFD37"/>
    <w:rsid w:val="4EE7059E"/>
    <w:rsid w:val="4F5C60A5"/>
    <w:rsid w:val="4F6237EE"/>
    <w:rsid w:val="4F7A660D"/>
    <w:rsid w:val="4FDFBCEB"/>
    <w:rsid w:val="4FFDDE30"/>
    <w:rsid w:val="50A87280"/>
    <w:rsid w:val="5379FA24"/>
    <w:rsid w:val="53FFFE77"/>
    <w:rsid w:val="56082D21"/>
    <w:rsid w:val="56A11A86"/>
    <w:rsid w:val="56B22699"/>
    <w:rsid w:val="57DD57B4"/>
    <w:rsid w:val="57E96B2F"/>
    <w:rsid w:val="57EFDEF7"/>
    <w:rsid w:val="57F17FC2"/>
    <w:rsid w:val="57F71C41"/>
    <w:rsid w:val="58F619CE"/>
    <w:rsid w:val="59ADE037"/>
    <w:rsid w:val="59FFF65C"/>
    <w:rsid w:val="5BFF3117"/>
    <w:rsid w:val="5BFFBF26"/>
    <w:rsid w:val="5D3D359B"/>
    <w:rsid w:val="5DAF0CA1"/>
    <w:rsid w:val="5DBA9478"/>
    <w:rsid w:val="5DC5767E"/>
    <w:rsid w:val="5DEBFDEB"/>
    <w:rsid w:val="5DFF15DC"/>
    <w:rsid w:val="5DFFCD5F"/>
    <w:rsid w:val="5E650D5C"/>
    <w:rsid w:val="5EAF12E4"/>
    <w:rsid w:val="5EEF7DF8"/>
    <w:rsid w:val="5EFF053D"/>
    <w:rsid w:val="5F596309"/>
    <w:rsid w:val="5F7FB82C"/>
    <w:rsid w:val="5FA32E76"/>
    <w:rsid w:val="5FAFE933"/>
    <w:rsid w:val="5FDFCF05"/>
    <w:rsid w:val="5FF981D7"/>
    <w:rsid w:val="5FFAF941"/>
    <w:rsid w:val="5FFE9C31"/>
    <w:rsid w:val="5FFF00D7"/>
    <w:rsid w:val="5FFF444D"/>
    <w:rsid w:val="608B33B9"/>
    <w:rsid w:val="63145EF3"/>
    <w:rsid w:val="639D5365"/>
    <w:rsid w:val="647E5E3A"/>
    <w:rsid w:val="653FA88E"/>
    <w:rsid w:val="65BB67AF"/>
    <w:rsid w:val="696320C9"/>
    <w:rsid w:val="69DF343F"/>
    <w:rsid w:val="69F9135C"/>
    <w:rsid w:val="6AFA3377"/>
    <w:rsid w:val="6BDD00C4"/>
    <w:rsid w:val="6BFFE777"/>
    <w:rsid w:val="6CFD2BED"/>
    <w:rsid w:val="6DAD9989"/>
    <w:rsid w:val="6DBFD7B3"/>
    <w:rsid w:val="6DF55097"/>
    <w:rsid w:val="6DF596C5"/>
    <w:rsid w:val="6DFAE749"/>
    <w:rsid w:val="6DFE07CA"/>
    <w:rsid w:val="6E3FF612"/>
    <w:rsid w:val="6EAF7F9E"/>
    <w:rsid w:val="6F3EBD42"/>
    <w:rsid w:val="6FBEBD6D"/>
    <w:rsid w:val="6FE56954"/>
    <w:rsid w:val="6FEF74C9"/>
    <w:rsid w:val="6FF62615"/>
    <w:rsid w:val="6FF77E9F"/>
    <w:rsid w:val="6FFB7477"/>
    <w:rsid w:val="6FFEACAF"/>
    <w:rsid w:val="70D27AE8"/>
    <w:rsid w:val="728C29F9"/>
    <w:rsid w:val="72EF5D0D"/>
    <w:rsid w:val="72FFFAF2"/>
    <w:rsid w:val="73826606"/>
    <w:rsid w:val="739F685A"/>
    <w:rsid w:val="73AB0C1B"/>
    <w:rsid w:val="73E9CAE8"/>
    <w:rsid w:val="73EB26BD"/>
    <w:rsid w:val="73FF208E"/>
    <w:rsid w:val="755FDA2A"/>
    <w:rsid w:val="757FDE28"/>
    <w:rsid w:val="75BEED39"/>
    <w:rsid w:val="75CEEB84"/>
    <w:rsid w:val="75DF37D4"/>
    <w:rsid w:val="75F44C50"/>
    <w:rsid w:val="75FD05E2"/>
    <w:rsid w:val="75FF063C"/>
    <w:rsid w:val="75FFD2A4"/>
    <w:rsid w:val="766B830B"/>
    <w:rsid w:val="76EFD899"/>
    <w:rsid w:val="76FF4326"/>
    <w:rsid w:val="77BD511F"/>
    <w:rsid w:val="77CDA0F1"/>
    <w:rsid w:val="77D79047"/>
    <w:rsid w:val="77DB3D0D"/>
    <w:rsid w:val="79FEF2D8"/>
    <w:rsid w:val="79FF4FF8"/>
    <w:rsid w:val="79FFAB51"/>
    <w:rsid w:val="7A0B2B20"/>
    <w:rsid w:val="7A212E78"/>
    <w:rsid w:val="7A3214DD"/>
    <w:rsid w:val="7AF7F5F4"/>
    <w:rsid w:val="7B1B3E94"/>
    <w:rsid w:val="7B570881"/>
    <w:rsid w:val="7B6F3AEF"/>
    <w:rsid w:val="7B76B682"/>
    <w:rsid w:val="7B7780F0"/>
    <w:rsid w:val="7B7A32DD"/>
    <w:rsid w:val="7BAEAA15"/>
    <w:rsid w:val="7BAF6B99"/>
    <w:rsid w:val="7BBD6511"/>
    <w:rsid w:val="7BEDB126"/>
    <w:rsid w:val="7BEF9A7C"/>
    <w:rsid w:val="7BFB5486"/>
    <w:rsid w:val="7BFC19C2"/>
    <w:rsid w:val="7BFF7B27"/>
    <w:rsid w:val="7BFFAEFC"/>
    <w:rsid w:val="7C1FCD9D"/>
    <w:rsid w:val="7C3908CE"/>
    <w:rsid w:val="7C4A313B"/>
    <w:rsid w:val="7C77AA63"/>
    <w:rsid w:val="7C9D2318"/>
    <w:rsid w:val="7CDF85CF"/>
    <w:rsid w:val="7CF96530"/>
    <w:rsid w:val="7D2F43AE"/>
    <w:rsid w:val="7D7BD6DD"/>
    <w:rsid w:val="7DB39E84"/>
    <w:rsid w:val="7DB71DB7"/>
    <w:rsid w:val="7DBF89DA"/>
    <w:rsid w:val="7DDB117D"/>
    <w:rsid w:val="7DEF5D02"/>
    <w:rsid w:val="7DEFF4D3"/>
    <w:rsid w:val="7DFF76E6"/>
    <w:rsid w:val="7E5E4C91"/>
    <w:rsid w:val="7E63C8D6"/>
    <w:rsid w:val="7E6B50E2"/>
    <w:rsid w:val="7EBA0EE2"/>
    <w:rsid w:val="7EDE3CF2"/>
    <w:rsid w:val="7EF74025"/>
    <w:rsid w:val="7EF7C725"/>
    <w:rsid w:val="7EFF06F9"/>
    <w:rsid w:val="7EFF85B9"/>
    <w:rsid w:val="7EFFA0CB"/>
    <w:rsid w:val="7F1F238D"/>
    <w:rsid w:val="7F2BB25E"/>
    <w:rsid w:val="7F6D4E6F"/>
    <w:rsid w:val="7F7B8446"/>
    <w:rsid w:val="7F7E6B64"/>
    <w:rsid w:val="7F8EDCB2"/>
    <w:rsid w:val="7FABE34B"/>
    <w:rsid w:val="7FAEC7A6"/>
    <w:rsid w:val="7FB37071"/>
    <w:rsid w:val="7FBB37FF"/>
    <w:rsid w:val="7FCEF5D4"/>
    <w:rsid w:val="7FCFCF1C"/>
    <w:rsid w:val="7FD38840"/>
    <w:rsid w:val="7FDC3D99"/>
    <w:rsid w:val="7FDF15FB"/>
    <w:rsid w:val="7FEB3E32"/>
    <w:rsid w:val="7FEDBAED"/>
    <w:rsid w:val="7FEE93F8"/>
    <w:rsid w:val="7FEFB8B5"/>
    <w:rsid w:val="7FEFEC17"/>
    <w:rsid w:val="7FF30A11"/>
    <w:rsid w:val="7FF3F7BC"/>
    <w:rsid w:val="7FF702F9"/>
    <w:rsid w:val="7FF7F295"/>
    <w:rsid w:val="7FF8F104"/>
    <w:rsid w:val="7FF8F63A"/>
    <w:rsid w:val="7FFB08D3"/>
    <w:rsid w:val="7FFCEAEF"/>
    <w:rsid w:val="7FFD2A8C"/>
    <w:rsid w:val="7FFD4957"/>
    <w:rsid w:val="7FFD5A6B"/>
    <w:rsid w:val="7FFE30E8"/>
    <w:rsid w:val="7FFE70CB"/>
    <w:rsid w:val="7FFEA5E0"/>
    <w:rsid w:val="7FFEFE21"/>
    <w:rsid w:val="7FFF2970"/>
    <w:rsid w:val="7FFF5269"/>
    <w:rsid w:val="7FFF9F9E"/>
    <w:rsid w:val="84BF2867"/>
    <w:rsid w:val="89D58CB8"/>
    <w:rsid w:val="8BFF404D"/>
    <w:rsid w:val="93EE0E1D"/>
    <w:rsid w:val="94FFE895"/>
    <w:rsid w:val="96DE1F09"/>
    <w:rsid w:val="9DD66401"/>
    <w:rsid w:val="9DFD45A2"/>
    <w:rsid w:val="9EBF81CC"/>
    <w:rsid w:val="9F7AFFBC"/>
    <w:rsid w:val="9F7D3ABE"/>
    <w:rsid w:val="9FAE90EC"/>
    <w:rsid w:val="9FAF40A7"/>
    <w:rsid w:val="9FF04791"/>
    <w:rsid w:val="A06D8C85"/>
    <w:rsid w:val="A77D7126"/>
    <w:rsid w:val="A7FF69D7"/>
    <w:rsid w:val="ABF7AF8A"/>
    <w:rsid w:val="ABFFEC5C"/>
    <w:rsid w:val="ADD9C7D1"/>
    <w:rsid w:val="ADDD2CD2"/>
    <w:rsid w:val="AEE931F8"/>
    <w:rsid w:val="AF3A8C30"/>
    <w:rsid w:val="AFB72548"/>
    <w:rsid w:val="AFF52941"/>
    <w:rsid w:val="AFFF908F"/>
    <w:rsid w:val="B67E6199"/>
    <w:rsid w:val="B67FD74B"/>
    <w:rsid w:val="B6FFEF7C"/>
    <w:rsid w:val="B75B6BBE"/>
    <w:rsid w:val="B7E31624"/>
    <w:rsid w:val="B8BBB789"/>
    <w:rsid w:val="B9DFAC96"/>
    <w:rsid w:val="BB7990D1"/>
    <w:rsid w:val="BBFE1DBA"/>
    <w:rsid w:val="BBFE285C"/>
    <w:rsid w:val="BBFFFD1A"/>
    <w:rsid w:val="BC393AED"/>
    <w:rsid w:val="BD7F740F"/>
    <w:rsid w:val="BDFFA6BC"/>
    <w:rsid w:val="BEDFA9BD"/>
    <w:rsid w:val="BEDFFF7A"/>
    <w:rsid w:val="BEEB0480"/>
    <w:rsid w:val="BF378EF6"/>
    <w:rsid w:val="BF43B3E9"/>
    <w:rsid w:val="BF6751AB"/>
    <w:rsid w:val="BF6F381B"/>
    <w:rsid w:val="BF7D071F"/>
    <w:rsid w:val="BFBF6332"/>
    <w:rsid w:val="BFD2E15D"/>
    <w:rsid w:val="BFDFBCF1"/>
    <w:rsid w:val="BFF14D57"/>
    <w:rsid w:val="BFF7475B"/>
    <w:rsid w:val="C177EC8E"/>
    <w:rsid w:val="C9771846"/>
    <w:rsid w:val="CCFFA6FA"/>
    <w:rsid w:val="CD572941"/>
    <w:rsid w:val="CDD7BA30"/>
    <w:rsid w:val="CE778623"/>
    <w:rsid w:val="CEC7029A"/>
    <w:rsid w:val="CEF9E5BF"/>
    <w:rsid w:val="CF7E65C6"/>
    <w:rsid w:val="CF96E0A2"/>
    <w:rsid w:val="CFD6F68D"/>
    <w:rsid w:val="CFEC4000"/>
    <w:rsid w:val="CFEE5E81"/>
    <w:rsid w:val="CFF774E2"/>
    <w:rsid w:val="CFFC567E"/>
    <w:rsid w:val="D3ED3F5B"/>
    <w:rsid w:val="D73F6A09"/>
    <w:rsid w:val="D7BF27EF"/>
    <w:rsid w:val="D7BFDE71"/>
    <w:rsid w:val="D7CD9BE8"/>
    <w:rsid w:val="D7FC2EFF"/>
    <w:rsid w:val="D7FE4E7F"/>
    <w:rsid w:val="D9DDB7A9"/>
    <w:rsid w:val="D9EB3D1B"/>
    <w:rsid w:val="DBDD0B48"/>
    <w:rsid w:val="DBEAB230"/>
    <w:rsid w:val="DBED6495"/>
    <w:rsid w:val="DBFB181F"/>
    <w:rsid w:val="DBFDD06C"/>
    <w:rsid w:val="DC6743E6"/>
    <w:rsid w:val="DD75B6C2"/>
    <w:rsid w:val="DDBB8590"/>
    <w:rsid w:val="DDFFA667"/>
    <w:rsid w:val="DDFFD121"/>
    <w:rsid w:val="DED71736"/>
    <w:rsid w:val="DEDFAB08"/>
    <w:rsid w:val="DEEFEBE4"/>
    <w:rsid w:val="DEF99B6F"/>
    <w:rsid w:val="DF3A9547"/>
    <w:rsid w:val="DF3CC45D"/>
    <w:rsid w:val="DF8F30D4"/>
    <w:rsid w:val="DFEC11C2"/>
    <w:rsid w:val="DFEFBE9E"/>
    <w:rsid w:val="DFEFFE18"/>
    <w:rsid w:val="DFF5A49A"/>
    <w:rsid w:val="DFF7296C"/>
    <w:rsid w:val="DFF75527"/>
    <w:rsid w:val="DFFB3CA2"/>
    <w:rsid w:val="DFFD76CE"/>
    <w:rsid w:val="DFFF31AB"/>
    <w:rsid w:val="E2AF2166"/>
    <w:rsid w:val="E3DD7B0C"/>
    <w:rsid w:val="E5B7527D"/>
    <w:rsid w:val="E5EDC85D"/>
    <w:rsid w:val="E67BA8D3"/>
    <w:rsid w:val="E6BEE93A"/>
    <w:rsid w:val="E7FF3AAF"/>
    <w:rsid w:val="E7FF4276"/>
    <w:rsid w:val="EB5F0C87"/>
    <w:rsid w:val="EB717403"/>
    <w:rsid w:val="EBB7D77F"/>
    <w:rsid w:val="EBFAB877"/>
    <w:rsid w:val="ECAF9B6F"/>
    <w:rsid w:val="EDEDD22D"/>
    <w:rsid w:val="EE6698B9"/>
    <w:rsid w:val="EE778EB6"/>
    <w:rsid w:val="EE7BD424"/>
    <w:rsid w:val="EED7148A"/>
    <w:rsid w:val="EEE59B41"/>
    <w:rsid w:val="EEEF9A5D"/>
    <w:rsid w:val="EEF755FF"/>
    <w:rsid w:val="EEF788D7"/>
    <w:rsid w:val="EF69599B"/>
    <w:rsid w:val="EF7F34DD"/>
    <w:rsid w:val="EFA7B5A9"/>
    <w:rsid w:val="EFD78C19"/>
    <w:rsid w:val="EFFE5809"/>
    <w:rsid w:val="EFFECA7D"/>
    <w:rsid w:val="EFFF305E"/>
    <w:rsid w:val="EFFF5996"/>
    <w:rsid w:val="EFFF8656"/>
    <w:rsid w:val="EFFFB5BA"/>
    <w:rsid w:val="F3EF8B81"/>
    <w:rsid w:val="F3F119CD"/>
    <w:rsid w:val="F3F4F101"/>
    <w:rsid w:val="F4F72F7A"/>
    <w:rsid w:val="F5BC2956"/>
    <w:rsid w:val="F5E7032A"/>
    <w:rsid w:val="F5EF443F"/>
    <w:rsid w:val="F5FD91FE"/>
    <w:rsid w:val="F6BE64C8"/>
    <w:rsid w:val="F703E7DD"/>
    <w:rsid w:val="F76CBEA2"/>
    <w:rsid w:val="F77D2EBE"/>
    <w:rsid w:val="F7BF4EF5"/>
    <w:rsid w:val="F7DD811D"/>
    <w:rsid w:val="F7DF1B43"/>
    <w:rsid w:val="F7F022BE"/>
    <w:rsid w:val="F7FE36C8"/>
    <w:rsid w:val="F7FF55FF"/>
    <w:rsid w:val="F8BFD662"/>
    <w:rsid w:val="F94F6544"/>
    <w:rsid w:val="F95B46C0"/>
    <w:rsid w:val="F9FD014E"/>
    <w:rsid w:val="FADA6148"/>
    <w:rsid w:val="FAE9C663"/>
    <w:rsid w:val="FAEF33E8"/>
    <w:rsid w:val="FAEF599A"/>
    <w:rsid w:val="FAFFE37E"/>
    <w:rsid w:val="FB57A010"/>
    <w:rsid w:val="FB7F5E3C"/>
    <w:rsid w:val="FBAA1A17"/>
    <w:rsid w:val="FBBD8774"/>
    <w:rsid w:val="FBEB9998"/>
    <w:rsid w:val="FBF77A3F"/>
    <w:rsid w:val="FBFA7E5F"/>
    <w:rsid w:val="FBFD8B6A"/>
    <w:rsid w:val="FBFF7F68"/>
    <w:rsid w:val="FBFFAC2F"/>
    <w:rsid w:val="FC5FA2C7"/>
    <w:rsid w:val="FCEA18EE"/>
    <w:rsid w:val="FCF5A3B8"/>
    <w:rsid w:val="FCFF4ED9"/>
    <w:rsid w:val="FD091396"/>
    <w:rsid w:val="FD6FAC2C"/>
    <w:rsid w:val="FD774F98"/>
    <w:rsid w:val="FD7B3888"/>
    <w:rsid w:val="FD7EE8F7"/>
    <w:rsid w:val="FD7F40AF"/>
    <w:rsid w:val="FDBEE779"/>
    <w:rsid w:val="FDBF2370"/>
    <w:rsid w:val="FDED3F19"/>
    <w:rsid w:val="FDFE3D42"/>
    <w:rsid w:val="FDFF4900"/>
    <w:rsid w:val="FDFF4FC0"/>
    <w:rsid w:val="FE31FD74"/>
    <w:rsid w:val="FE5F4586"/>
    <w:rsid w:val="FE796B6C"/>
    <w:rsid w:val="FE7B05F4"/>
    <w:rsid w:val="FE8EA687"/>
    <w:rsid w:val="FE9F4898"/>
    <w:rsid w:val="FEDD58FB"/>
    <w:rsid w:val="FEF733C0"/>
    <w:rsid w:val="FEFD7D78"/>
    <w:rsid w:val="FEFFE87E"/>
    <w:rsid w:val="FEFFF7E8"/>
    <w:rsid w:val="FF577755"/>
    <w:rsid w:val="FF5B2E28"/>
    <w:rsid w:val="FF5E43A3"/>
    <w:rsid w:val="FF633DB0"/>
    <w:rsid w:val="FF9B7A42"/>
    <w:rsid w:val="FFAB61DD"/>
    <w:rsid w:val="FFAE6962"/>
    <w:rsid w:val="FFBB6859"/>
    <w:rsid w:val="FFBCA561"/>
    <w:rsid w:val="FFBE6735"/>
    <w:rsid w:val="FFBF0BBA"/>
    <w:rsid w:val="FFD7E737"/>
    <w:rsid w:val="FFDB5215"/>
    <w:rsid w:val="FFDC507E"/>
    <w:rsid w:val="FFDF19E4"/>
    <w:rsid w:val="FFDFF522"/>
    <w:rsid w:val="FFE36FC5"/>
    <w:rsid w:val="FFE72A9E"/>
    <w:rsid w:val="FFE73086"/>
    <w:rsid w:val="FFEC1AC6"/>
    <w:rsid w:val="FFF276F5"/>
    <w:rsid w:val="FFF9A054"/>
    <w:rsid w:val="FFFBD61C"/>
    <w:rsid w:val="FFFEB172"/>
    <w:rsid w:val="FFFF3058"/>
    <w:rsid w:val="FFF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6666FF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kern w:val="0"/>
      <w:sz w:val="18"/>
      <w:szCs w:val="18"/>
    </w:rPr>
  </w:style>
  <w:style w:type="paragraph" w:styleId="3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7">
    <w:name w:val="FollowedHyperlink"/>
    <w:qFormat/>
    <w:uiPriority w:val="0"/>
    <w:rPr>
      <w:color w:val="800080"/>
      <w:u w:val="single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10">
    <w:name w:val="标题字符"/>
    <w:link w:val="5"/>
    <w:qFormat/>
    <w:uiPriority w:val="10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11">
    <w:name w:val="批注框文本字符"/>
    <w:link w:val="2"/>
    <w:qFormat/>
    <w:uiPriority w:val="0"/>
    <w:rPr>
      <w:sz w:val="18"/>
      <w:szCs w:val="18"/>
    </w:rPr>
  </w:style>
  <w:style w:type="character" w:customStyle="1" w:styleId="12">
    <w:name w:val="页眉字符"/>
    <w:link w:val="4"/>
    <w:qFormat/>
    <w:uiPriority w:val="0"/>
    <w:rPr>
      <w:sz w:val="18"/>
      <w:szCs w:val="18"/>
    </w:rPr>
  </w:style>
  <w:style w:type="character" w:customStyle="1" w:styleId="13">
    <w:name w:val="页脚字符"/>
    <w:link w:val="3"/>
    <w:qFormat/>
    <w:uiPriority w:val="0"/>
    <w:rPr>
      <w:sz w:val="18"/>
      <w:szCs w:val="18"/>
    </w:rPr>
  </w:style>
  <w:style w:type="paragraph" w:customStyle="1" w:styleId="14">
    <w:name w:val="彩色列表1"/>
    <w:basedOn w:val="1"/>
    <w:qFormat/>
    <w:uiPriority w:val="0"/>
    <w:pPr>
      <w:ind w:firstLine="420" w:firstLineChars="200"/>
    </w:pPr>
  </w:style>
  <w:style w:type="paragraph" w:customStyle="1" w:styleId="15">
    <w:name w:val="_Style 1"/>
    <w:basedOn w:val="1"/>
    <w:qFormat/>
    <w:uiPriority w:val="0"/>
    <w:pPr>
      <w:ind w:firstLine="420" w:firstLineChars="200"/>
    </w:pPr>
  </w:style>
  <w:style w:type="paragraph" w:customStyle="1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xiaoru/Library/Containers/com.kingsoft.wpsoffice.mac/Data/C:\Users\liuxiaoru\Library\Containers\com.kingsoft.wpsoffice.mac\Data\&#28023;&#24402;&#30805;&#22763;&#27714;&#32844;&#31616;&#21382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海归硕士求职简历.wpt</Template>
  <Pages>4</Pages>
  <Words>1271</Words>
  <Characters>1461</Characters>
  <Lines>12</Lines>
  <Paragraphs>3</Paragraphs>
  <ScaleCrop>false</ScaleCrop>
  <LinksUpToDate>false</LinksUpToDate>
  <CharactersWithSpaces>1690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最专业的简历制作网站</cp:category>
  <dcterms:created xsi:type="dcterms:W3CDTF">2019-12-06T07:11:00Z</dcterms:created>
  <dc:creator>我   的   歌   声  里</dc:creator>
  <dc:description>快速制作专业精美简历</dc:description>
  <cp:keywords>www.chachajianli.com; 简历模板</cp:keywords>
  <cp:lastModifiedBy>liuxiaoru</cp:lastModifiedBy>
  <cp:lastPrinted>2019-08-23T13:25:00Z</cp:lastPrinted>
  <dcterms:modified xsi:type="dcterms:W3CDTF">2020-08-24T21:13:06Z</dcterms:modified>
  <dc:subject>www.chachajianli.com</dc:subject>
  <dc:title>复欢简历模板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  <property fmtid="{D5CDD505-2E9C-101B-9397-08002B2CF9AE}" pid="3" name="KSORubyTemplateID">
    <vt:lpwstr>4</vt:lpwstr>
  </property>
</Properties>
</file>